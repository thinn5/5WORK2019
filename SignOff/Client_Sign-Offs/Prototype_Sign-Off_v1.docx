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280" w:rsidRDefault="008929F4" w:rsidP="008929F4">
      <w:pPr>
        <w:pStyle w:val="Title"/>
        <w:jc w:val="center"/>
      </w:pPr>
      <w:r>
        <w:t>Sprint Prototype Presentation</w:t>
      </w:r>
    </w:p>
    <w:p w:rsidR="00CB5280" w:rsidRDefault="00CB5280" w:rsidP="00CB5280">
      <w:pPr>
        <w:jc w:val="center"/>
      </w:pPr>
    </w:p>
    <w:p w:rsidR="00CB5280" w:rsidRPr="00A02D2B" w:rsidRDefault="00CB5280" w:rsidP="00CB5280">
      <w:pPr>
        <w:jc w:val="center"/>
      </w:pPr>
    </w:p>
    <w:p w:rsidR="00CB5280" w:rsidRDefault="00CB5280" w:rsidP="00CB5280">
      <w:pPr>
        <w:jc w:val="center"/>
      </w:pPr>
    </w:p>
    <w:p w:rsidR="008929F4" w:rsidRDefault="008929F4" w:rsidP="00CB5280">
      <w:pPr>
        <w:jc w:val="center"/>
      </w:pPr>
    </w:p>
    <w:p w:rsidR="00CB5280" w:rsidRDefault="001A776F" w:rsidP="00CB5280">
      <w:pPr>
        <w:pStyle w:val="Subtitle"/>
        <w:jc w:val="center"/>
      </w:pPr>
      <w:r>
        <w:t>SRV – Student Results View</w:t>
      </w:r>
    </w:p>
    <w:p w:rsidR="00CB5280" w:rsidRDefault="00CB5280" w:rsidP="00CB5280">
      <w:pPr>
        <w:jc w:val="center"/>
      </w:pPr>
    </w:p>
    <w:p w:rsidR="00CB5280" w:rsidRDefault="00CB5280" w:rsidP="00CB5280">
      <w:pPr>
        <w:jc w:val="center"/>
      </w:pPr>
    </w:p>
    <w:p w:rsidR="00CB5280" w:rsidRDefault="00CB5280" w:rsidP="00CB5280">
      <w:pPr>
        <w:jc w:val="center"/>
      </w:pPr>
    </w:p>
    <w:p w:rsidR="00CB5280" w:rsidRPr="00A02D2B" w:rsidRDefault="00CB5280" w:rsidP="00CB5280">
      <w:pPr>
        <w:jc w:val="center"/>
      </w:pPr>
    </w:p>
    <w:p w:rsidR="00CB5280" w:rsidRPr="004C1158" w:rsidRDefault="001A776F" w:rsidP="00CB5280">
      <w:pPr>
        <w:pStyle w:val="Subtitle"/>
        <w:jc w:val="center"/>
      </w:pPr>
      <w:r>
        <w:t>ITWorks</w:t>
      </w:r>
    </w:p>
    <w:p w:rsidR="00CB5280" w:rsidRPr="004C1158" w:rsidRDefault="001A776F" w:rsidP="00CB5280">
      <w:pPr>
        <w:pStyle w:val="Subtitle"/>
        <w:jc w:val="center"/>
      </w:pPr>
      <w:r>
        <w:t>123 Currie Street</w:t>
      </w:r>
    </w:p>
    <w:p w:rsidR="00CB5280" w:rsidRDefault="001A776F" w:rsidP="00CB5280">
      <w:pPr>
        <w:pStyle w:val="Subtitle"/>
        <w:jc w:val="center"/>
      </w:pPr>
      <w:r>
        <w:t>Adelaide</w:t>
      </w:r>
      <w:r w:rsidR="00CB5280" w:rsidRPr="004C1158">
        <w:t xml:space="preserve">, </w:t>
      </w:r>
      <w:r>
        <w:t>SA</w:t>
      </w:r>
      <w:r w:rsidR="00CB5280" w:rsidRPr="004C1158">
        <w:t xml:space="preserve"> </w:t>
      </w:r>
      <w:r>
        <w:t>5000</w:t>
      </w:r>
    </w:p>
    <w:p w:rsidR="00CB5280" w:rsidRDefault="00CB5280" w:rsidP="00CB5280">
      <w:pPr>
        <w:jc w:val="center"/>
      </w:pPr>
    </w:p>
    <w:p w:rsidR="00CB5280" w:rsidRDefault="00CB5280" w:rsidP="00CB5280">
      <w:pPr>
        <w:jc w:val="center"/>
      </w:pPr>
    </w:p>
    <w:p w:rsidR="00CB5280" w:rsidRPr="00A02D2B" w:rsidRDefault="00CB5280" w:rsidP="00CB5280">
      <w:pPr>
        <w:jc w:val="center"/>
      </w:pPr>
    </w:p>
    <w:p w:rsidR="00CB5280" w:rsidRPr="000156E1" w:rsidRDefault="00CB5280" w:rsidP="00B86EF3">
      <w:pPr>
        <w:pStyle w:val="Subtitle"/>
        <w:jc w:val="center"/>
      </w:pPr>
      <w:r>
        <w:t>4 July 2019</w:t>
      </w:r>
      <w:r>
        <w:br w:type="page"/>
      </w:r>
    </w:p>
    <w:p w:rsidR="00F0603F" w:rsidRPr="00F0603F" w:rsidRDefault="00F0603F" w:rsidP="00F0603F">
      <w:pPr>
        <w:pStyle w:val="Title"/>
        <w:jc w:val="center"/>
        <w:rPr>
          <w:rStyle w:val="SubtleReference"/>
          <w:smallCaps w:val="0"/>
          <w:color w:val="auto"/>
        </w:rPr>
      </w:pPr>
      <w:r w:rsidRPr="00F0603F">
        <w:rPr>
          <w:rStyle w:val="SubtleReference"/>
          <w:smallCaps w:val="0"/>
          <w:color w:val="auto"/>
        </w:rPr>
        <w:lastRenderedPageBreak/>
        <w:t>Revision History</w:t>
      </w:r>
    </w:p>
    <w:tbl>
      <w:tblPr>
        <w:tblW w:w="9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7"/>
        <w:gridCol w:w="1352"/>
        <w:gridCol w:w="1984"/>
        <w:gridCol w:w="4776"/>
      </w:tblGrid>
      <w:tr w:rsidR="00615B4E" w:rsidRPr="004E7BA8" w:rsidTr="00141648">
        <w:trPr>
          <w:cantSplit/>
          <w:jc w:val="center"/>
        </w:trPr>
        <w:tc>
          <w:tcPr>
            <w:tcW w:w="917" w:type="dxa"/>
          </w:tcPr>
          <w:p w:rsidR="00615B4E" w:rsidRPr="004E7BA8" w:rsidRDefault="00615B4E" w:rsidP="00141648">
            <w:r w:rsidRPr="004E7BA8">
              <w:t>Version</w:t>
            </w:r>
          </w:p>
        </w:tc>
        <w:tc>
          <w:tcPr>
            <w:tcW w:w="1352" w:type="dxa"/>
          </w:tcPr>
          <w:p w:rsidR="00615B4E" w:rsidRPr="004E7BA8" w:rsidRDefault="00615B4E" w:rsidP="00141648">
            <w:r w:rsidRPr="004E7BA8">
              <w:rPr>
                <w:b/>
                <w:bCs/>
              </w:rPr>
              <w:t>Date</w:t>
            </w:r>
          </w:p>
        </w:tc>
        <w:tc>
          <w:tcPr>
            <w:tcW w:w="1984" w:type="dxa"/>
          </w:tcPr>
          <w:p w:rsidR="00615B4E" w:rsidRPr="004E7BA8" w:rsidRDefault="00615B4E" w:rsidP="00141648">
            <w:r w:rsidRPr="004E7BA8">
              <w:rPr>
                <w:b/>
                <w:bCs/>
              </w:rPr>
              <w:t>Author(s)</w:t>
            </w:r>
          </w:p>
        </w:tc>
        <w:tc>
          <w:tcPr>
            <w:tcW w:w="4776" w:type="dxa"/>
          </w:tcPr>
          <w:p w:rsidR="00615B4E" w:rsidRPr="004E7BA8" w:rsidRDefault="00615B4E" w:rsidP="00141648">
            <w:r w:rsidRPr="004E7BA8">
              <w:rPr>
                <w:b/>
                <w:bCs/>
              </w:rPr>
              <w:t>Change Description</w:t>
            </w:r>
          </w:p>
        </w:tc>
      </w:tr>
      <w:tr w:rsidR="00615B4E" w:rsidRPr="004E7BA8" w:rsidTr="00141648">
        <w:trPr>
          <w:jc w:val="center"/>
        </w:trPr>
        <w:tc>
          <w:tcPr>
            <w:tcW w:w="917" w:type="dxa"/>
          </w:tcPr>
          <w:p w:rsidR="00615B4E" w:rsidRPr="004E7BA8" w:rsidRDefault="00615B4E" w:rsidP="00141648">
            <w:r w:rsidRPr="004E7BA8">
              <w:t>1.0</w:t>
            </w:r>
          </w:p>
        </w:tc>
        <w:tc>
          <w:tcPr>
            <w:tcW w:w="1352" w:type="dxa"/>
          </w:tcPr>
          <w:p w:rsidR="00615B4E" w:rsidRPr="009414AF" w:rsidRDefault="001A776F" w:rsidP="001416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 w:rsidR="00615B4E" w:rsidRPr="009414AF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07</w:t>
            </w:r>
            <w:r w:rsidR="00615B4E" w:rsidRPr="009414AF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2019</w:t>
            </w:r>
          </w:p>
        </w:tc>
        <w:tc>
          <w:tcPr>
            <w:tcW w:w="1984" w:type="dxa"/>
          </w:tcPr>
          <w:p w:rsidR="00615B4E" w:rsidRPr="009414AF" w:rsidRDefault="001A776F" w:rsidP="001416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 NAG</w:t>
            </w:r>
          </w:p>
        </w:tc>
        <w:tc>
          <w:tcPr>
            <w:tcW w:w="4776" w:type="dxa"/>
          </w:tcPr>
          <w:p w:rsidR="00615B4E" w:rsidRPr="009414AF" w:rsidRDefault="001A776F" w:rsidP="001416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First UI Prototype Proposa</w:t>
            </w:r>
          </w:p>
        </w:tc>
      </w:tr>
      <w:tr w:rsidR="00615B4E" w:rsidRPr="004E7BA8" w:rsidTr="00141648">
        <w:trPr>
          <w:jc w:val="center"/>
        </w:trPr>
        <w:tc>
          <w:tcPr>
            <w:tcW w:w="917" w:type="dxa"/>
          </w:tcPr>
          <w:p w:rsidR="00615B4E" w:rsidRPr="004E7BA8" w:rsidRDefault="00615B4E" w:rsidP="00141648"/>
        </w:tc>
        <w:tc>
          <w:tcPr>
            <w:tcW w:w="1352" w:type="dxa"/>
          </w:tcPr>
          <w:p w:rsidR="00615B4E" w:rsidRPr="004E7BA8" w:rsidRDefault="00615B4E" w:rsidP="00141648"/>
        </w:tc>
        <w:tc>
          <w:tcPr>
            <w:tcW w:w="1984" w:type="dxa"/>
          </w:tcPr>
          <w:p w:rsidR="00615B4E" w:rsidRPr="004E7BA8" w:rsidRDefault="00615B4E" w:rsidP="00141648"/>
        </w:tc>
        <w:tc>
          <w:tcPr>
            <w:tcW w:w="4776" w:type="dxa"/>
          </w:tcPr>
          <w:p w:rsidR="00615B4E" w:rsidRPr="004E7BA8" w:rsidRDefault="00615B4E" w:rsidP="00141648"/>
        </w:tc>
      </w:tr>
      <w:tr w:rsidR="00615B4E" w:rsidRPr="004E7BA8" w:rsidTr="00141648">
        <w:trPr>
          <w:jc w:val="center"/>
        </w:trPr>
        <w:tc>
          <w:tcPr>
            <w:tcW w:w="917" w:type="dxa"/>
          </w:tcPr>
          <w:p w:rsidR="00615B4E" w:rsidRPr="004E7BA8" w:rsidRDefault="00615B4E" w:rsidP="00141648"/>
        </w:tc>
        <w:tc>
          <w:tcPr>
            <w:tcW w:w="1352" w:type="dxa"/>
          </w:tcPr>
          <w:p w:rsidR="00615B4E" w:rsidRPr="004E7BA8" w:rsidRDefault="00615B4E" w:rsidP="00141648"/>
        </w:tc>
        <w:tc>
          <w:tcPr>
            <w:tcW w:w="1984" w:type="dxa"/>
          </w:tcPr>
          <w:p w:rsidR="00615B4E" w:rsidRPr="004E7BA8" w:rsidRDefault="00615B4E" w:rsidP="00141648"/>
        </w:tc>
        <w:tc>
          <w:tcPr>
            <w:tcW w:w="4776" w:type="dxa"/>
          </w:tcPr>
          <w:p w:rsidR="00615B4E" w:rsidRPr="004E7BA8" w:rsidRDefault="00615B4E" w:rsidP="00141648"/>
        </w:tc>
      </w:tr>
      <w:tr w:rsidR="00615B4E" w:rsidRPr="004E7BA8" w:rsidTr="00141648">
        <w:trPr>
          <w:jc w:val="center"/>
        </w:trPr>
        <w:tc>
          <w:tcPr>
            <w:tcW w:w="917" w:type="dxa"/>
          </w:tcPr>
          <w:p w:rsidR="00615B4E" w:rsidRPr="004E7BA8" w:rsidRDefault="00615B4E" w:rsidP="00141648"/>
        </w:tc>
        <w:tc>
          <w:tcPr>
            <w:tcW w:w="1352" w:type="dxa"/>
          </w:tcPr>
          <w:p w:rsidR="00615B4E" w:rsidRPr="004E7BA8" w:rsidRDefault="00615B4E" w:rsidP="00141648"/>
        </w:tc>
        <w:tc>
          <w:tcPr>
            <w:tcW w:w="1984" w:type="dxa"/>
          </w:tcPr>
          <w:p w:rsidR="00615B4E" w:rsidRPr="004E7BA8" w:rsidRDefault="00615B4E" w:rsidP="00141648"/>
        </w:tc>
        <w:tc>
          <w:tcPr>
            <w:tcW w:w="4776" w:type="dxa"/>
          </w:tcPr>
          <w:p w:rsidR="00615B4E" w:rsidRPr="004E7BA8" w:rsidRDefault="00615B4E" w:rsidP="00141648"/>
        </w:tc>
      </w:tr>
      <w:tr w:rsidR="00615B4E" w:rsidRPr="004E7BA8" w:rsidTr="00141648">
        <w:trPr>
          <w:jc w:val="center"/>
        </w:trPr>
        <w:tc>
          <w:tcPr>
            <w:tcW w:w="917" w:type="dxa"/>
          </w:tcPr>
          <w:p w:rsidR="00615B4E" w:rsidRPr="004E7BA8" w:rsidRDefault="00615B4E" w:rsidP="00141648"/>
        </w:tc>
        <w:tc>
          <w:tcPr>
            <w:tcW w:w="1352" w:type="dxa"/>
          </w:tcPr>
          <w:p w:rsidR="00615B4E" w:rsidRPr="004E7BA8" w:rsidRDefault="00615B4E" w:rsidP="00141648"/>
        </w:tc>
        <w:tc>
          <w:tcPr>
            <w:tcW w:w="1984" w:type="dxa"/>
          </w:tcPr>
          <w:p w:rsidR="00615B4E" w:rsidRPr="004E7BA8" w:rsidRDefault="00615B4E" w:rsidP="00141648"/>
        </w:tc>
        <w:tc>
          <w:tcPr>
            <w:tcW w:w="4776" w:type="dxa"/>
          </w:tcPr>
          <w:p w:rsidR="00615B4E" w:rsidRPr="004E7BA8" w:rsidRDefault="00615B4E" w:rsidP="00141648"/>
        </w:tc>
      </w:tr>
      <w:tr w:rsidR="00615B4E" w:rsidRPr="004E7BA8" w:rsidTr="00141648">
        <w:trPr>
          <w:cantSplit/>
          <w:jc w:val="center"/>
        </w:trPr>
        <w:tc>
          <w:tcPr>
            <w:tcW w:w="917" w:type="dxa"/>
          </w:tcPr>
          <w:p w:rsidR="00615B4E" w:rsidRPr="004E7BA8" w:rsidRDefault="00615B4E" w:rsidP="00141648"/>
        </w:tc>
        <w:tc>
          <w:tcPr>
            <w:tcW w:w="1352" w:type="dxa"/>
          </w:tcPr>
          <w:p w:rsidR="00615B4E" w:rsidRPr="004E7BA8" w:rsidRDefault="00615B4E" w:rsidP="00141648"/>
        </w:tc>
        <w:tc>
          <w:tcPr>
            <w:tcW w:w="1984" w:type="dxa"/>
          </w:tcPr>
          <w:p w:rsidR="00615B4E" w:rsidRPr="004E7BA8" w:rsidRDefault="00615B4E" w:rsidP="00141648"/>
        </w:tc>
        <w:tc>
          <w:tcPr>
            <w:tcW w:w="4776" w:type="dxa"/>
          </w:tcPr>
          <w:p w:rsidR="00615B4E" w:rsidRPr="004E7BA8" w:rsidRDefault="00615B4E" w:rsidP="00141648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-15557725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0603F" w:rsidRDefault="00F0603F">
          <w:pPr>
            <w:pStyle w:val="TOCHeading"/>
          </w:pPr>
          <w:r>
            <w:t>Table of Contents</w:t>
          </w:r>
        </w:p>
        <w:p w:rsidR="00400632" w:rsidRDefault="00F0603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18013" w:history="1">
            <w:r w:rsidR="00400632" w:rsidRPr="001822A5">
              <w:rPr>
                <w:rStyle w:val="Hyperlink"/>
                <w:noProof/>
              </w:rPr>
              <w:t>Team Members</w:t>
            </w:r>
            <w:r w:rsidR="00400632">
              <w:rPr>
                <w:noProof/>
                <w:webHidden/>
              </w:rPr>
              <w:tab/>
            </w:r>
            <w:r w:rsidR="00400632">
              <w:rPr>
                <w:noProof/>
                <w:webHidden/>
              </w:rPr>
              <w:fldChar w:fldCharType="begin"/>
            </w:r>
            <w:r w:rsidR="00400632">
              <w:rPr>
                <w:noProof/>
                <w:webHidden/>
              </w:rPr>
              <w:instrText xml:space="preserve"> PAGEREF _Toc14018013 \h </w:instrText>
            </w:r>
            <w:r w:rsidR="00400632">
              <w:rPr>
                <w:noProof/>
                <w:webHidden/>
              </w:rPr>
            </w:r>
            <w:r w:rsidR="00400632">
              <w:rPr>
                <w:noProof/>
                <w:webHidden/>
              </w:rPr>
              <w:fldChar w:fldCharType="separate"/>
            </w:r>
            <w:r w:rsidR="001A776F">
              <w:rPr>
                <w:noProof/>
                <w:webHidden/>
              </w:rPr>
              <w:t>3</w:t>
            </w:r>
            <w:r w:rsidR="00400632">
              <w:rPr>
                <w:noProof/>
                <w:webHidden/>
              </w:rPr>
              <w:fldChar w:fldCharType="end"/>
            </w:r>
          </w:hyperlink>
        </w:p>
        <w:p w:rsidR="00400632" w:rsidRDefault="00A00BA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018014" w:history="1">
            <w:r w:rsidR="00400632" w:rsidRPr="001822A5">
              <w:rPr>
                <w:rStyle w:val="Hyperlink"/>
                <w:noProof/>
              </w:rPr>
              <w:t>Use Cases Coverage</w:t>
            </w:r>
            <w:r w:rsidR="00400632">
              <w:rPr>
                <w:noProof/>
                <w:webHidden/>
              </w:rPr>
              <w:tab/>
            </w:r>
            <w:r w:rsidR="00400632">
              <w:rPr>
                <w:noProof/>
                <w:webHidden/>
              </w:rPr>
              <w:fldChar w:fldCharType="begin"/>
            </w:r>
            <w:r w:rsidR="00400632">
              <w:rPr>
                <w:noProof/>
                <w:webHidden/>
              </w:rPr>
              <w:instrText xml:space="preserve"> PAGEREF _Toc14018014 \h </w:instrText>
            </w:r>
            <w:r w:rsidR="00400632">
              <w:rPr>
                <w:noProof/>
                <w:webHidden/>
              </w:rPr>
            </w:r>
            <w:r w:rsidR="00400632">
              <w:rPr>
                <w:noProof/>
                <w:webHidden/>
              </w:rPr>
              <w:fldChar w:fldCharType="separate"/>
            </w:r>
            <w:r w:rsidR="001A776F">
              <w:rPr>
                <w:noProof/>
                <w:webHidden/>
              </w:rPr>
              <w:t>3</w:t>
            </w:r>
            <w:r w:rsidR="00400632">
              <w:rPr>
                <w:noProof/>
                <w:webHidden/>
              </w:rPr>
              <w:fldChar w:fldCharType="end"/>
            </w:r>
          </w:hyperlink>
        </w:p>
        <w:p w:rsidR="00400632" w:rsidRDefault="00A00BA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018015" w:history="1">
            <w:r w:rsidR="00400632" w:rsidRPr="001822A5">
              <w:rPr>
                <w:rStyle w:val="Hyperlink"/>
                <w:noProof/>
              </w:rPr>
              <w:t>Client Sign-off</w:t>
            </w:r>
            <w:r w:rsidR="00400632">
              <w:rPr>
                <w:noProof/>
                <w:webHidden/>
              </w:rPr>
              <w:tab/>
            </w:r>
            <w:r w:rsidR="00400632">
              <w:rPr>
                <w:noProof/>
                <w:webHidden/>
              </w:rPr>
              <w:fldChar w:fldCharType="begin"/>
            </w:r>
            <w:r w:rsidR="00400632">
              <w:rPr>
                <w:noProof/>
                <w:webHidden/>
              </w:rPr>
              <w:instrText xml:space="preserve"> PAGEREF _Toc14018015 \h </w:instrText>
            </w:r>
            <w:r w:rsidR="00400632">
              <w:rPr>
                <w:noProof/>
                <w:webHidden/>
              </w:rPr>
            </w:r>
            <w:r w:rsidR="00400632">
              <w:rPr>
                <w:noProof/>
                <w:webHidden/>
              </w:rPr>
              <w:fldChar w:fldCharType="separate"/>
            </w:r>
            <w:r w:rsidR="001A776F">
              <w:rPr>
                <w:noProof/>
                <w:webHidden/>
              </w:rPr>
              <w:t>3</w:t>
            </w:r>
            <w:r w:rsidR="00400632">
              <w:rPr>
                <w:noProof/>
                <w:webHidden/>
              </w:rPr>
              <w:fldChar w:fldCharType="end"/>
            </w:r>
          </w:hyperlink>
        </w:p>
        <w:p w:rsidR="00F0603F" w:rsidRDefault="00F0603F">
          <w:r>
            <w:rPr>
              <w:b/>
              <w:bCs/>
              <w:noProof/>
            </w:rPr>
            <w:fldChar w:fldCharType="end"/>
          </w:r>
        </w:p>
      </w:sdtContent>
    </w:sdt>
    <w:p w:rsidR="00CB5280" w:rsidRDefault="00CB5280" w:rsidP="00CB52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929F4" w:rsidRDefault="008929F4" w:rsidP="008929F4">
      <w:pPr>
        <w:pStyle w:val="Heading1"/>
      </w:pPr>
      <w:bookmarkStart w:id="0" w:name="_Toc14018013"/>
      <w:r w:rsidRPr="00C70D76">
        <w:lastRenderedPageBreak/>
        <w:t>Team Members</w:t>
      </w:r>
      <w:bookmarkEnd w:id="0"/>
    </w:p>
    <w:p w:rsidR="00960A0B" w:rsidRPr="002616AC" w:rsidRDefault="00960A0B" w:rsidP="00960A0B">
      <w:pPr>
        <w:rPr>
          <w:i/>
        </w:rPr>
      </w:pPr>
      <w:r>
        <w:rPr>
          <w:i/>
        </w:rPr>
        <w:t>List the participants and their roles</w:t>
      </w:r>
    </w:p>
    <w:p w:rsidR="00960A0B" w:rsidRPr="00960A0B" w:rsidRDefault="00960A0B" w:rsidP="00960A0B"/>
    <w:p w:rsidR="00400632" w:rsidRDefault="00400632" w:rsidP="00400632">
      <w:bookmarkStart w:id="1" w:name="_Toc14018014"/>
      <w:r w:rsidRPr="00E04A14">
        <w:t xml:space="preserve">The following </w:t>
      </w:r>
      <w:r>
        <w:t xml:space="preserve">people participated in </w:t>
      </w:r>
      <w:r w:rsidRPr="00E04A14">
        <w:t>the sprint</w:t>
      </w:r>
      <w:r>
        <w:t xml:space="preserve"> prototype presentation</w:t>
      </w:r>
      <w:r w:rsidRPr="00E04A1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8"/>
      </w:tblGrid>
      <w:tr w:rsidR="00400632" w:rsidTr="008F6E75">
        <w:tc>
          <w:tcPr>
            <w:tcW w:w="4507" w:type="dxa"/>
          </w:tcPr>
          <w:p w:rsidR="00400632" w:rsidRDefault="00400632" w:rsidP="008F6E75">
            <w:pPr>
              <w:jc w:val="center"/>
            </w:pPr>
            <w:r>
              <w:t>Name</w:t>
            </w:r>
          </w:p>
        </w:tc>
        <w:tc>
          <w:tcPr>
            <w:tcW w:w="4508" w:type="dxa"/>
          </w:tcPr>
          <w:p w:rsidR="00400632" w:rsidRDefault="00400632" w:rsidP="008F6E75">
            <w:pPr>
              <w:jc w:val="center"/>
            </w:pPr>
            <w:r>
              <w:t>Role</w:t>
            </w:r>
          </w:p>
        </w:tc>
      </w:tr>
      <w:tr w:rsidR="00400632" w:rsidTr="008F6E75">
        <w:tc>
          <w:tcPr>
            <w:tcW w:w="4507" w:type="dxa"/>
          </w:tcPr>
          <w:p w:rsidR="00400632" w:rsidRDefault="009A4443" w:rsidP="008F6E75">
            <w:r>
              <w:t>Dale Van Heer</w:t>
            </w:r>
          </w:p>
        </w:tc>
        <w:tc>
          <w:tcPr>
            <w:tcW w:w="4508" w:type="dxa"/>
          </w:tcPr>
          <w:p w:rsidR="00400632" w:rsidRDefault="00400632" w:rsidP="008F6E75">
            <w:r>
              <w:t>Client</w:t>
            </w:r>
          </w:p>
        </w:tc>
      </w:tr>
      <w:tr w:rsidR="00400632" w:rsidTr="008F6E75">
        <w:tc>
          <w:tcPr>
            <w:tcW w:w="4507" w:type="dxa"/>
          </w:tcPr>
          <w:p w:rsidR="00400632" w:rsidRDefault="009A4443" w:rsidP="008F6E75">
            <w:r>
              <w:t>Team NAG</w:t>
            </w:r>
          </w:p>
        </w:tc>
        <w:tc>
          <w:tcPr>
            <w:tcW w:w="4508" w:type="dxa"/>
          </w:tcPr>
          <w:p w:rsidR="00400632" w:rsidRDefault="00400632" w:rsidP="008F6E75">
            <w:r>
              <w:t>Requirements</w:t>
            </w:r>
          </w:p>
        </w:tc>
      </w:tr>
      <w:tr w:rsidR="00400632" w:rsidTr="008F6E75">
        <w:tc>
          <w:tcPr>
            <w:tcW w:w="4507" w:type="dxa"/>
          </w:tcPr>
          <w:p w:rsidR="00400632" w:rsidRDefault="009A4443" w:rsidP="008F6E75">
            <w:r>
              <w:t>Team NAG</w:t>
            </w:r>
          </w:p>
        </w:tc>
        <w:tc>
          <w:tcPr>
            <w:tcW w:w="4508" w:type="dxa"/>
          </w:tcPr>
          <w:p w:rsidR="00400632" w:rsidRDefault="00400632" w:rsidP="008F6E75">
            <w:r>
              <w:t>UI Design</w:t>
            </w:r>
          </w:p>
        </w:tc>
      </w:tr>
      <w:tr w:rsidR="00400632" w:rsidTr="008F6E75">
        <w:tc>
          <w:tcPr>
            <w:tcW w:w="4507" w:type="dxa"/>
          </w:tcPr>
          <w:p w:rsidR="00400632" w:rsidRDefault="009A4443" w:rsidP="008F6E75">
            <w:r>
              <w:t>Team NAG</w:t>
            </w:r>
          </w:p>
        </w:tc>
        <w:tc>
          <w:tcPr>
            <w:tcW w:w="4508" w:type="dxa"/>
          </w:tcPr>
          <w:p w:rsidR="00400632" w:rsidRDefault="00400632" w:rsidP="008F6E75">
            <w:r>
              <w:t>RAD</w:t>
            </w:r>
          </w:p>
        </w:tc>
      </w:tr>
    </w:tbl>
    <w:p w:rsidR="008929F4" w:rsidRPr="00C70D76" w:rsidRDefault="008929F4" w:rsidP="008929F4">
      <w:pPr>
        <w:pStyle w:val="Heading1"/>
      </w:pPr>
      <w:r w:rsidRPr="00C70D76">
        <w:t>Use Cases Coverage</w:t>
      </w:r>
      <w:bookmarkEnd w:id="1"/>
    </w:p>
    <w:p w:rsidR="00400632" w:rsidRDefault="00400632" w:rsidP="00400632">
      <w:bookmarkStart w:id="2" w:name="_Toc14018015"/>
      <w:r>
        <w:t>The following Use Cases were covered in the presented prototype</w:t>
      </w:r>
    </w:p>
    <w:p w:rsidR="00400632" w:rsidRDefault="00287C9A" w:rsidP="00400632">
      <w:pPr>
        <w:pStyle w:val="ListParagraph"/>
        <w:numPr>
          <w:ilvl w:val="0"/>
          <w:numId w:val="8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Login</w:t>
      </w:r>
      <w:r w:rsidR="00400632" w:rsidRPr="00400632">
        <w:rPr>
          <w:rFonts w:asciiTheme="minorHAnsi" w:hAnsiTheme="minorHAnsi"/>
          <w:i/>
        </w:rPr>
        <w:t xml:space="preserve"> – </w:t>
      </w:r>
      <w:r w:rsidR="00626F4E">
        <w:rPr>
          <w:rFonts w:asciiTheme="minorHAnsi" w:hAnsiTheme="minorHAnsi"/>
          <w:i/>
        </w:rPr>
        <w:t xml:space="preserve"> Allows a user to login into the system by using a username and a password. Started by Lecturer, Student and Admin actors.</w:t>
      </w:r>
    </w:p>
    <w:p w:rsidR="00626F4E" w:rsidRDefault="00626F4E" w:rsidP="00400632">
      <w:pPr>
        <w:pStyle w:val="ListParagraph"/>
        <w:numPr>
          <w:ilvl w:val="0"/>
          <w:numId w:val="8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Select</w:t>
      </w:r>
      <w:r w:rsidR="0046341E">
        <w:rPr>
          <w:rFonts w:asciiTheme="minorHAnsi" w:hAnsiTheme="minorHAnsi"/>
          <w:i/>
        </w:rPr>
        <w:t xml:space="preserve"> Student</w:t>
      </w:r>
      <w:r>
        <w:rPr>
          <w:rFonts w:asciiTheme="minorHAnsi" w:hAnsiTheme="minorHAnsi"/>
          <w:i/>
        </w:rPr>
        <w:t xml:space="preserve">– Allows a user to select a qualification from a list. Started by </w:t>
      </w:r>
      <w:r w:rsidR="00BF5B5B">
        <w:rPr>
          <w:rFonts w:asciiTheme="minorHAnsi" w:hAnsiTheme="minorHAnsi"/>
          <w:i/>
        </w:rPr>
        <w:t>Lecturer</w:t>
      </w:r>
      <w:r>
        <w:rPr>
          <w:rFonts w:asciiTheme="minorHAnsi" w:hAnsiTheme="minorHAnsi"/>
          <w:i/>
        </w:rPr>
        <w:t xml:space="preserve"> actor.</w:t>
      </w:r>
    </w:p>
    <w:p w:rsidR="00626F4E" w:rsidRPr="00400632" w:rsidRDefault="00626F4E" w:rsidP="00400632">
      <w:pPr>
        <w:pStyle w:val="ListParagraph"/>
        <w:numPr>
          <w:ilvl w:val="0"/>
          <w:numId w:val="8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View Student Results – Allows a user to access the result view for a given student. Started by Student and Lecturer actors.</w:t>
      </w:r>
    </w:p>
    <w:p w:rsidR="00400632" w:rsidRPr="00400632" w:rsidRDefault="00400632" w:rsidP="00400632"/>
    <w:p w:rsidR="00400632" w:rsidRDefault="00400632" w:rsidP="00400632">
      <w:r>
        <w:t>Percentage of agreed functionality covered:</w:t>
      </w:r>
      <w:r w:rsidR="0046341E">
        <w:t xml:space="preserve"> </w:t>
      </w:r>
      <w:r w:rsidR="008F418B">
        <w:t>60%</w:t>
      </w:r>
    </w:p>
    <w:p w:rsidR="00400632" w:rsidRDefault="00400632" w:rsidP="00400632"/>
    <w:p w:rsidR="00400632" w:rsidRDefault="00400632" w:rsidP="00400632">
      <w:pPr>
        <w:rPr>
          <w:i/>
        </w:rPr>
      </w:pPr>
      <w:r>
        <w:rPr>
          <w:i/>
        </w:rPr>
        <w:t>Give indication of how much is in this prototype compared to total agreed deliverables as per project charter.</w:t>
      </w:r>
    </w:p>
    <w:p w:rsidR="00C802A9" w:rsidRDefault="00C802A9" w:rsidP="00400632">
      <w:r>
        <w:t>Login</w:t>
      </w:r>
      <w:r w:rsidR="008B6C82">
        <w:t>:</w:t>
      </w:r>
      <w:r>
        <w:t xml:space="preserve"> allows for three different type</w:t>
      </w:r>
      <w:r w:rsidR="008B6C82">
        <w:t>s</w:t>
      </w:r>
      <w:r>
        <w:t xml:space="preserve"> of user to access the system. </w:t>
      </w:r>
      <w:r w:rsidR="008B6C82">
        <w:t>As per client requirement a password reset functionality has been kept in account but has not been made functional yet.</w:t>
      </w:r>
    </w:p>
    <w:p w:rsidR="00C802A9" w:rsidRDefault="008B6C82" w:rsidP="00400632">
      <w:r>
        <w:t>Select Student/Select Qualification: Drop-Down boxes are made available to select a Student. In addition a qualification has been added as well.</w:t>
      </w:r>
    </w:p>
    <w:p w:rsidR="008B6C82" w:rsidRPr="00C802A9" w:rsidRDefault="008B6C82" w:rsidP="00400632">
      <w:r>
        <w:t>View Student Result: Upon login a user will access the student result view with a progress bar and a list of competencies marked in accordance to their status.</w:t>
      </w:r>
    </w:p>
    <w:p w:rsidR="00C802A9" w:rsidRPr="00C802A9" w:rsidRDefault="00C802A9" w:rsidP="00C802A9">
      <w:r w:rsidRPr="00C802A9">
        <w:t>At current stage of development</w:t>
      </w:r>
      <w:r>
        <w:t>, the prototype reflects most of the functionalities indicated in the project charter. CRUD for admin staff is still missing as well as the possibility to request a parchment for a student wha has completed a qualification.</w:t>
      </w:r>
    </w:p>
    <w:p w:rsidR="00C802A9" w:rsidRDefault="00C802A9" w:rsidP="00400632">
      <w:pPr>
        <w:rPr>
          <w:i/>
        </w:rPr>
      </w:pPr>
    </w:p>
    <w:p w:rsidR="008929F4" w:rsidRPr="00C70D76" w:rsidRDefault="008929F4" w:rsidP="008929F4">
      <w:pPr>
        <w:pStyle w:val="Heading1"/>
      </w:pPr>
      <w:r w:rsidRPr="00C70D76">
        <w:t>Client Sign-off</w:t>
      </w:r>
      <w:bookmarkEnd w:id="2"/>
    </w:p>
    <w:p w:rsidR="00376237" w:rsidRDefault="00376237" w:rsidP="00376237">
      <w:r w:rsidRPr="00C70D76">
        <w:t>Client acceptance that prototype is meeting required needs, considering percentage of coverage as per project charter.</w:t>
      </w:r>
    </w:p>
    <w:p w:rsidR="00376237" w:rsidRDefault="00376237" w:rsidP="00376237"/>
    <w:p w:rsidR="00D05C7E" w:rsidRDefault="00D05C7E" w:rsidP="00376237">
      <w:pPr>
        <w:rPr>
          <w:i/>
        </w:rPr>
      </w:pPr>
      <w:bookmarkStart w:id="3" w:name="_GoBack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049"/>
        <w:gridCol w:w="2830"/>
      </w:tblGrid>
      <w:tr w:rsidR="00835543" w:rsidTr="00835543">
        <w:tc>
          <w:tcPr>
            <w:tcW w:w="3136" w:type="dxa"/>
          </w:tcPr>
          <w:p w:rsidR="00835543" w:rsidRDefault="00835543" w:rsidP="008F6E75">
            <w:pPr>
              <w:jc w:val="center"/>
            </w:pPr>
            <w:r>
              <w:t>Name</w:t>
            </w:r>
          </w:p>
        </w:tc>
        <w:tc>
          <w:tcPr>
            <w:tcW w:w="3049" w:type="dxa"/>
          </w:tcPr>
          <w:p w:rsidR="00835543" w:rsidRDefault="00835543" w:rsidP="008F6E75">
            <w:pPr>
              <w:jc w:val="center"/>
            </w:pPr>
            <w:r>
              <w:t>Role</w:t>
            </w:r>
          </w:p>
        </w:tc>
        <w:tc>
          <w:tcPr>
            <w:tcW w:w="2830" w:type="dxa"/>
          </w:tcPr>
          <w:p w:rsidR="00835543" w:rsidRDefault="00B0194F" w:rsidP="008F6E75">
            <w:pPr>
              <w:jc w:val="center"/>
            </w:pPr>
            <w:r>
              <w:t>Sign-off</w:t>
            </w:r>
          </w:p>
        </w:tc>
      </w:tr>
      <w:tr w:rsidR="00835543" w:rsidTr="00835543">
        <w:tc>
          <w:tcPr>
            <w:tcW w:w="3136" w:type="dxa"/>
          </w:tcPr>
          <w:p w:rsidR="00835543" w:rsidRDefault="00AD6D8D" w:rsidP="008F6E75">
            <w:r>
              <w:t>Dale Van Heer</w:t>
            </w:r>
          </w:p>
        </w:tc>
        <w:tc>
          <w:tcPr>
            <w:tcW w:w="3049" w:type="dxa"/>
          </w:tcPr>
          <w:p w:rsidR="00835543" w:rsidRDefault="00835543" w:rsidP="008F6E75">
            <w:r>
              <w:t>Client</w:t>
            </w:r>
          </w:p>
        </w:tc>
        <w:tc>
          <w:tcPr>
            <w:tcW w:w="2830" w:type="dxa"/>
          </w:tcPr>
          <w:p w:rsidR="00835543" w:rsidRDefault="00835543" w:rsidP="008F6E75"/>
        </w:tc>
      </w:tr>
    </w:tbl>
    <w:p w:rsidR="00805E01" w:rsidRPr="00835543" w:rsidRDefault="00805E01" w:rsidP="00835543"/>
    <w:sectPr w:rsidR="00805E01" w:rsidRPr="00835543" w:rsidSect="00CB5280">
      <w:headerReference w:type="default" r:id="rId8"/>
      <w:footerReference w:type="default" r:id="rId9"/>
      <w:headerReference w:type="first" r:id="rId10"/>
      <w:pgSz w:w="11905" w:h="16837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BAF" w:rsidRDefault="00A00BAF" w:rsidP="00805E01">
      <w:r>
        <w:separator/>
      </w:r>
    </w:p>
  </w:endnote>
  <w:endnote w:type="continuationSeparator" w:id="0">
    <w:p w:rsidR="00A00BAF" w:rsidRDefault="00A00BAF" w:rsidP="0080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E01" w:rsidRPr="00805E01" w:rsidRDefault="00805E01" w:rsidP="00805E01">
    <w:pPr>
      <w:pStyle w:val="Footer"/>
      <w:tabs>
        <w:tab w:val="center" w:pos="5000"/>
      </w:tabs>
      <w:rPr>
        <w:sz w:val="16"/>
        <w:szCs w:val="16"/>
        <w:lang w:val="en-US"/>
      </w:rPr>
    </w:pPr>
    <w:r>
      <w:rPr>
        <w:sz w:val="16"/>
        <w:szCs w:val="16"/>
        <w:lang w:val="en-US"/>
      </w:rPr>
      <w:t>FileName</w:t>
    </w:r>
    <w:r w:rsidRPr="00C93777">
      <w:rPr>
        <w:sz w:val="16"/>
        <w:szCs w:val="16"/>
        <w:lang w:val="en-US"/>
      </w:rPr>
      <w:ptab w:relativeTo="margin" w:alignment="center" w:leader="none"/>
    </w:r>
    <w:r>
      <w:rPr>
        <w:sz w:val="16"/>
        <w:szCs w:val="16"/>
        <w:lang w:val="en-US"/>
      </w:rPr>
      <w:t>Author</w:t>
    </w:r>
    <w:r w:rsidRPr="00C93777">
      <w:rPr>
        <w:sz w:val="16"/>
        <w:szCs w:val="16"/>
        <w:lang w:val="en-US"/>
      </w:rPr>
      <w:ptab w:relativeTo="margin" w:alignment="right" w:leader="none"/>
    </w:r>
    <w:r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PAGE  \* MERGEFORMAT </w:instrText>
    </w:r>
    <w:r>
      <w:rPr>
        <w:sz w:val="16"/>
        <w:szCs w:val="16"/>
        <w:lang w:val="en-US"/>
      </w:rPr>
      <w:fldChar w:fldCharType="separate"/>
    </w:r>
    <w:r>
      <w:rPr>
        <w:sz w:val="16"/>
        <w:szCs w:val="16"/>
        <w:lang w:val="en-US"/>
      </w:rPr>
      <w:t>1</w:t>
    </w:r>
    <w:r>
      <w:rPr>
        <w:sz w:val="16"/>
        <w:szCs w:val="16"/>
        <w:lang w:val="en-US"/>
      </w:rPr>
      <w:fldChar w:fldCharType="end"/>
    </w:r>
    <w:r>
      <w:rPr>
        <w:sz w:val="16"/>
        <w:szCs w:val="16"/>
        <w:lang w:val="en-US"/>
      </w:rPr>
      <w:t xml:space="preserve"> of </w:t>
    </w:r>
    <w:r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NUMPAGES  \* MERGEFORMAT </w:instrText>
    </w:r>
    <w:r>
      <w:rPr>
        <w:sz w:val="16"/>
        <w:szCs w:val="16"/>
        <w:lang w:val="en-US"/>
      </w:rPr>
      <w:fldChar w:fldCharType="separate"/>
    </w:r>
    <w:r>
      <w:rPr>
        <w:sz w:val="16"/>
        <w:szCs w:val="16"/>
        <w:lang w:val="en-US"/>
      </w:rPr>
      <w:t>1</w:t>
    </w:r>
    <w:r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BAF" w:rsidRDefault="00A00BAF" w:rsidP="00805E01">
      <w:r>
        <w:separator/>
      </w:r>
    </w:p>
  </w:footnote>
  <w:footnote w:type="continuationSeparator" w:id="0">
    <w:p w:rsidR="00A00BAF" w:rsidRDefault="00A00BAF" w:rsidP="00805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E01" w:rsidRDefault="00805E01" w:rsidP="00805E01">
    <w:pPr>
      <w:pStyle w:val="Header"/>
      <w:jc w:val="center"/>
    </w:pPr>
    <w:r>
      <w:rPr>
        <w:noProof/>
      </w:rPr>
      <w:drawing>
        <wp:inline distT="0" distB="0" distL="0" distR="0" wp14:anchorId="695A1D30" wp14:editId="411EBBB0">
          <wp:extent cx="1303200" cy="651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200" cy="65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280" w:rsidRDefault="00CB5280" w:rsidP="00CB5280">
    <w:pPr>
      <w:pStyle w:val="Header"/>
      <w:jc w:val="center"/>
    </w:pPr>
    <w:r>
      <w:rPr>
        <w:noProof/>
      </w:rPr>
      <w:drawing>
        <wp:inline distT="0" distB="0" distL="0" distR="0" wp14:anchorId="53133570" wp14:editId="22F5F61C">
          <wp:extent cx="1303200" cy="6516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200" cy="65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0D6D"/>
    <w:multiLevelType w:val="hybridMultilevel"/>
    <w:tmpl w:val="A5D0A7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6BA8"/>
    <w:multiLevelType w:val="hybridMultilevel"/>
    <w:tmpl w:val="A7DAF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F6F93"/>
    <w:multiLevelType w:val="hybridMultilevel"/>
    <w:tmpl w:val="5146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45A00"/>
    <w:multiLevelType w:val="hybridMultilevel"/>
    <w:tmpl w:val="F1D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F372C"/>
    <w:multiLevelType w:val="hybridMultilevel"/>
    <w:tmpl w:val="0EC2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15148"/>
    <w:multiLevelType w:val="hybridMultilevel"/>
    <w:tmpl w:val="2154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221F1"/>
    <w:multiLevelType w:val="hybridMultilevel"/>
    <w:tmpl w:val="CAC47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D0CBC"/>
    <w:multiLevelType w:val="hybridMultilevel"/>
    <w:tmpl w:val="547C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6F"/>
    <w:rsid w:val="00015EF0"/>
    <w:rsid w:val="00066414"/>
    <w:rsid w:val="0006706A"/>
    <w:rsid w:val="000B413B"/>
    <w:rsid w:val="000F30F8"/>
    <w:rsid w:val="001353ED"/>
    <w:rsid w:val="0017075D"/>
    <w:rsid w:val="0018296B"/>
    <w:rsid w:val="001A776F"/>
    <w:rsid w:val="00223943"/>
    <w:rsid w:val="0024714C"/>
    <w:rsid w:val="0027188B"/>
    <w:rsid w:val="00287C9A"/>
    <w:rsid w:val="002B1F6D"/>
    <w:rsid w:val="002E673A"/>
    <w:rsid w:val="0030639F"/>
    <w:rsid w:val="0033579C"/>
    <w:rsid w:val="00340F8C"/>
    <w:rsid w:val="00376237"/>
    <w:rsid w:val="00400632"/>
    <w:rsid w:val="0046341E"/>
    <w:rsid w:val="00507CF9"/>
    <w:rsid w:val="005E3838"/>
    <w:rsid w:val="00615B4E"/>
    <w:rsid w:val="00626F4E"/>
    <w:rsid w:val="006F0AAF"/>
    <w:rsid w:val="00805E01"/>
    <w:rsid w:val="00835543"/>
    <w:rsid w:val="00875B3C"/>
    <w:rsid w:val="0088767E"/>
    <w:rsid w:val="008929F4"/>
    <w:rsid w:val="008B6C82"/>
    <w:rsid w:val="008E6208"/>
    <w:rsid w:val="008F418B"/>
    <w:rsid w:val="00914112"/>
    <w:rsid w:val="00960A0B"/>
    <w:rsid w:val="009A4443"/>
    <w:rsid w:val="009C0CBF"/>
    <w:rsid w:val="00A00BAF"/>
    <w:rsid w:val="00A906F7"/>
    <w:rsid w:val="00AD6D8D"/>
    <w:rsid w:val="00B0194F"/>
    <w:rsid w:val="00B86EF3"/>
    <w:rsid w:val="00BF5B5B"/>
    <w:rsid w:val="00C02E65"/>
    <w:rsid w:val="00C802A9"/>
    <w:rsid w:val="00CB5280"/>
    <w:rsid w:val="00D05C7E"/>
    <w:rsid w:val="00D653EC"/>
    <w:rsid w:val="00DD582C"/>
    <w:rsid w:val="00E20D5C"/>
    <w:rsid w:val="00EF3F19"/>
    <w:rsid w:val="00F0603F"/>
    <w:rsid w:val="00F33428"/>
    <w:rsid w:val="00F4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ACD5"/>
  <w14:defaultImageDpi w14:val="32767"/>
  <w15:chartTrackingRefBased/>
  <w15:docId w15:val="{8DB7DBD7-89BD-4F7B-907E-E3553BE8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E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9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E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E01"/>
    <w:rPr>
      <w:lang w:val="en-AU"/>
    </w:rPr>
  </w:style>
  <w:style w:type="paragraph" w:styleId="Footer">
    <w:name w:val="footer"/>
    <w:basedOn w:val="Normal"/>
    <w:link w:val="FooterChar"/>
    <w:unhideWhenUsed/>
    <w:rsid w:val="00805E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E01"/>
    <w:rPr>
      <w:lang w:val="en-AU"/>
    </w:rPr>
  </w:style>
  <w:style w:type="paragraph" w:styleId="Title">
    <w:name w:val="Title"/>
    <w:basedOn w:val="Normal"/>
    <w:next w:val="Normal"/>
    <w:link w:val="TitleChar"/>
    <w:qFormat/>
    <w:rsid w:val="00805E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E01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05E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805E01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05E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28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5280"/>
    <w:rPr>
      <w:rFonts w:eastAsiaTheme="minorEastAsia"/>
      <w:color w:val="5A5A5A" w:themeColor="text1" w:themeTint="A5"/>
      <w:spacing w:val="15"/>
      <w:sz w:val="22"/>
      <w:szCs w:val="2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CB528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0D5C"/>
    <w:pPr>
      <w:tabs>
        <w:tab w:val="right" w:leader="dot" w:pos="9015"/>
      </w:tabs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B52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B528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B528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528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528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528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528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528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5280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06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F0603F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9F4"/>
    <w:rPr>
      <w:rFonts w:asciiTheme="majorHAnsi" w:eastAsiaTheme="majorEastAsia" w:hAnsiTheme="majorHAnsi" w:cstheme="majorBidi"/>
      <w:color w:val="1F3763" w:themeColor="accent1" w:themeShade="7F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7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6F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1076795\Desktop\Client_Sign-Offs\ITWorks_Sprint_Original_Prototype_Presentation_SignOff_Template_1907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9D6C34-4A96-4C0B-818D-AF1B68EBA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ITWorks_Sprint_Original_Prototype_Presentation_SignOff_Template_190714.dotx</Template>
  <TotalTime>39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FERRO (001076795)</dc:creator>
  <cp:keywords/>
  <dc:description/>
  <cp:lastModifiedBy>Alessandro FERRO (001076795)</cp:lastModifiedBy>
  <cp:revision>9</cp:revision>
  <dcterms:created xsi:type="dcterms:W3CDTF">2019-11-28T00:02:00Z</dcterms:created>
  <dcterms:modified xsi:type="dcterms:W3CDTF">2019-11-28T01:06:00Z</dcterms:modified>
</cp:coreProperties>
</file>