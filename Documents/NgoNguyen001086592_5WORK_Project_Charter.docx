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C81" w:rsidRPr="00881D3B" w:rsidRDefault="00E32B61">
      <w:pPr>
        <w:pStyle w:val="Heading1"/>
        <w:rPr>
          <w:rFonts w:asciiTheme="minorHAnsi" w:hAnsiTheme="minorHAnsi"/>
        </w:rPr>
      </w:pPr>
      <w:r w:rsidRPr="00881D3B">
        <w:rPr>
          <w:rFonts w:asciiTheme="minorHAnsi" w:hAnsiTheme="minorHAnsi" w:cs="Times New Roman"/>
        </w:rPr>
        <w:t>Project</w:t>
      </w:r>
      <w:r w:rsidRPr="00881D3B">
        <w:rPr>
          <w:rFonts w:asciiTheme="minorHAnsi" w:hAnsiTheme="minorHAnsi"/>
        </w:rPr>
        <w:t xml:space="preserve"> Charter</w:t>
      </w:r>
    </w:p>
    <w:p w:rsidR="00C00C81" w:rsidRPr="00881D3B" w:rsidRDefault="00C00C81">
      <w:pPr>
        <w:rPr>
          <w:rFonts w:asciiTheme="minorHAnsi" w:hAnsiTheme="minorHAnsi"/>
          <w:lang w:val="en-US"/>
        </w:rPr>
      </w:pPr>
    </w:p>
    <w:p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Prepared by: </w:t>
      </w:r>
      <w:r w:rsidRPr="00881D3B">
        <w:rPr>
          <w:rFonts w:asciiTheme="minorHAnsi" w:hAnsiTheme="minorHAnsi"/>
          <w:lang w:val="en-US"/>
        </w:rPr>
        <w:tab/>
      </w:r>
      <w:r w:rsidR="00E27466">
        <w:rPr>
          <w:rFonts w:asciiTheme="minorHAnsi" w:hAnsiTheme="minorHAnsi"/>
          <w:lang w:val="en-US"/>
        </w:rPr>
        <w:t>Alessandro Ferro, Ngo Nguyen</w:t>
      </w:r>
    </w:p>
    <w:p w:rsidR="00C00C81" w:rsidRPr="00881D3B" w:rsidRDefault="00C00C81">
      <w:pPr>
        <w:tabs>
          <w:tab w:val="left" w:pos="1700"/>
        </w:tabs>
        <w:rPr>
          <w:rFonts w:asciiTheme="minorHAnsi" w:hAnsiTheme="minorHAnsi"/>
          <w:lang w:val="en-US"/>
        </w:rPr>
      </w:pPr>
    </w:p>
    <w:p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Date issued: </w:t>
      </w:r>
      <w:r w:rsidRPr="00881D3B">
        <w:rPr>
          <w:rFonts w:asciiTheme="minorHAnsi" w:hAnsiTheme="minorHAnsi"/>
          <w:lang w:val="en-US"/>
        </w:rPr>
        <w:tab/>
      </w:r>
      <w:r w:rsidR="00E27466">
        <w:rPr>
          <w:rFonts w:asciiTheme="minorHAnsi" w:hAnsiTheme="minorHAnsi"/>
          <w:lang w:val="en-US"/>
        </w:rPr>
        <w:t>04/03/2019</w:t>
      </w:r>
    </w:p>
    <w:p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Project name:</w:t>
      </w:r>
      <w:r w:rsidRPr="00881D3B">
        <w:rPr>
          <w:rFonts w:asciiTheme="minorHAnsi" w:hAnsiTheme="minorHAnsi"/>
          <w:lang w:val="en-US"/>
        </w:rPr>
        <w:tab/>
      </w:r>
      <w:r w:rsidR="00E27466">
        <w:rPr>
          <w:rFonts w:asciiTheme="minorHAnsi" w:hAnsiTheme="minorHAnsi"/>
          <w:lang w:val="en-US"/>
        </w:rPr>
        <w:t>Student Result View</w:t>
      </w:r>
    </w:p>
    <w:p w:rsidR="00C00C81" w:rsidRPr="00881D3B" w:rsidRDefault="00C00C81">
      <w:pPr>
        <w:rPr>
          <w:rFonts w:asciiTheme="minorHAnsi" w:hAnsiTheme="minorHAnsi"/>
          <w:lang w:val="en-US"/>
        </w:rPr>
      </w:pPr>
    </w:p>
    <w:p w:rsidR="00C00C81" w:rsidRPr="00881D3B" w:rsidRDefault="00E32B61">
      <w:pPr>
        <w:pStyle w:val="Heading5"/>
        <w:rPr>
          <w:rFonts w:asciiTheme="minorHAnsi" w:hAnsiTheme="minorHAnsi"/>
        </w:rPr>
      </w:pPr>
      <w:r w:rsidRPr="00881D3B">
        <w:rPr>
          <w:rFonts w:asciiTheme="minorHAnsi" w:hAnsiTheme="minorHAnsi"/>
        </w:rPr>
        <w:t>Project Scope</w:t>
      </w:r>
    </w:p>
    <w:p w:rsidR="00C00C81" w:rsidRPr="00881D3B" w:rsidRDefault="00E15C32" w:rsidP="00410C5D">
      <w:pPr>
        <w:pStyle w:val="Heading4"/>
      </w:pPr>
      <w:r w:rsidRPr="00881D3B">
        <w:t>Project Background</w:t>
      </w:r>
    </w:p>
    <w:p w:rsidR="00E15C32" w:rsidRPr="00881D3B" w:rsidRDefault="00035925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Provide some background information about the project describing its origins, vision and other related information</w:t>
      </w:r>
      <w:r w:rsidR="001642A6">
        <w:rPr>
          <w:rFonts w:asciiTheme="minorHAnsi" w:hAnsiTheme="minorHAnsi"/>
          <w:lang w:val="en-US"/>
        </w:rPr>
        <w:t xml:space="preserve"> and remove this text</w:t>
      </w:r>
      <w:r w:rsidRPr="00881D3B">
        <w:rPr>
          <w:rFonts w:asciiTheme="minorHAnsi" w:hAnsiTheme="minorHAnsi"/>
          <w:lang w:val="en-US"/>
        </w:rPr>
        <w:t>.</w:t>
      </w:r>
      <w:bookmarkStart w:id="0" w:name="_GoBack"/>
      <w:bookmarkEnd w:id="0"/>
    </w:p>
    <w:p w:rsidR="00C00C81" w:rsidRPr="00881D3B" w:rsidRDefault="00E32B61" w:rsidP="00410C5D">
      <w:pPr>
        <w:pStyle w:val="Heading4"/>
        <w:rPr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 xml:space="preserve">Goals &amp; </w:t>
      </w:r>
      <w:r w:rsidRPr="00881D3B">
        <w:rPr>
          <w:lang w:val="en-US"/>
        </w:rPr>
        <w:t>Objective</w:t>
      </w:r>
    </w:p>
    <w:p w:rsidR="00C00C81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#1: Describe your first goal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:rsidTr="00035925">
        <w:tc>
          <w:tcPr>
            <w:tcW w:w="1555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1.1</w:t>
            </w:r>
          </w:p>
        </w:tc>
        <w:tc>
          <w:tcPr>
            <w:tcW w:w="8407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</w:p>
        </w:tc>
      </w:tr>
      <w:tr w:rsidR="00035925" w:rsidRPr="00881D3B" w:rsidTr="00035925">
        <w:tc>
          <w:tcPr>
            <w:tcW w:w="1555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1.2</w:t>
            </w:r>
          </w:p>
        </w:tc>
        <w:tc>
          <w:tcPr>
            <w:tcW w:w="8407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</w:p>
        </w:tc>
      </w:tr>
      <w:tr w:rsidR="00035925" w:rsidRPr="00881D3B" w:rsidTr="00035925">
        <w:tc>
          <w:tcPr>
            <w:tcW w:w="1555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1.3</w:t>
            </w:r>
          </w:p>
        </w:tc>
        <w:tc>
          <w:tcPr>
            <w:tcW w:w="8407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</w:p>
        </w:tc>
      </w:tr>
      <w:tr w:rsidR="00035925" w:rsidRPr="00881D3B" w:rsidTr="00035925">
        <w:tc>
          <w:tcPr>
            <w:tcW w:w="1555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1.4</w:t>
            </w:r>
          </w:p>
        </w:tc>
        <w:tc>
          <w:tcPr>
            <w:tcW w:w="8407" w:type="dxa"/>
          </w:tcPr>
          <w:p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035925" w:rsidRPr="00881D3B" w:rsidRDefault="00035925" w:rsidP="00035925">
      <w:pPr>
        <w:rPr>
          <w:rFonts w:asciiTheme="minorHAnsi" w:hAnsiTheme="minorHAnsi"/>
          <w:lang w:val="en-US"/>
        </w:rPr>
      </w:pPr>
    </w:p>
    <w:p w:rsidR="00035925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#2: Describe your first goal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:rsidTr="00035925">
        <w:tc>
          <w:tcPr>
            <w:tcW w:w="1555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1.1</w:t>
            </w:r>
          </w:p>
        </w:tc>
        <w:tc>
          <w:tcPr>
            <w:tcW w:w="8407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035925" w:rsidRPr="00881D3B" w:rsidTr="00035925">
        <w:tc>
          <w:tcPr>
            <w:tcW w:w="1555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1.2</w:t>
            </w:r>
          </w:p>
        </w:tc>
        <w:tc>
          <w:tcPr>
            <w:tcW w:w="8407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035925" w:rsidRPr="00881D3B" w:rsidTr="00035925">
        <w:tc>
          <w:tcPr>
            <w:tcW w:w="1555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1.3</w:t>
            </w:r>
          </w:p>
        </w:tc>
        <w:tc>
          <w:tcPr>
            <w:tcW w:w="8407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035925" w:rsidRPr="00881D3B" w:rsidTr="00035925">
        <w:tc>
          <w:tcPr>
            <w:tcW w:w="1555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1.4</w:t>
            </w:r>
          </w:p>
        </w:tc>
        <w:tc>
          <w:tcPr>
            <w:tcW w:w="8407" w:type="dxa"/>
          </w:tcPr>
          <w:p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035925" w:rsidRPr="00881D3B" w:rsidRDefault="00035925" w:rsidP="00035925">
      <w:pPr>
        <w:rPr>
          <w:rFonts w:asciiTheme="minorHAnsi" w:hAnsiTheme="minorHAnsi"/>
          <w:lang w:val="en-US"/>
        </w:rPr>
      </w:pPr>
    </w:p>
    <w:p w:rsidR="00035925" w:rsidRPr="00881D3B" w:rsidRDefault="00035925">
      <w:pPr>
        <w:rPr>
          <w:rFonts w:asciiTheme="minorHAnsi" w:hAnsiTheme="minorHAnsi"/>
          <w:lang w:val="en-US"/>
        </w:rPr>
      </w:pPr>
    </w:p>
    <w:p w:rsidR="00C00C81" w:rsidRPr="00881D3B" w:rsidRDefault="00E32B61" w:rsidP="00410C5D">
      <w:pPr>
        <w:pStyle w:val="Heading4"/>
        <w:rPr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>Business Case</w:t>
      </w:r>
    </w:p>
    <w:p w:rsidR="00C00C81" w:rsidRPr="00881D3B" w:rsidRDefault="00035925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Provide a strong business case clearly indicating expected benefits</w:t>
      </w:r>
      <w:r w:rsidR="001642A6">
        <w:rPr>
          <w:rFonts w:asciiTheme="minorHAnsi" w:hAnsiTheme="minorHAnsi"/>
          <w:lang w:val="en-US"/>
        </w:rPr>
        <w:t xml:space="preserve"> and remove this text</w:t>
      </w:r>
      <w:r w:rsidRPr="00881D3B">
        <w:rPr>
          <w:rFonts w:asciiTheme="minorHAnsi" w:hAnsiTheme="minorHAnsi"/>
          <w:lang w:val="en-US"/>
        </w:rPr>
        <w:t>.</w:t>
      </w:r>
    </w:p>
    <w:p w:rsidR="00035925" w:rsidRPr="00881D3B" w:rsidRDefault="00035925">
      <w:pPr>
        <w:rPr>
          <w:rFonts w:asciiTheme="minorHAnsi" w:hAnsiTheme="minorHAnsi"/>
          <w:lang w:val="en-US"/>
        </w:rPr>
      </w:pPr>
    </w:p>
    <w:p w:rsidR="00C00C81" w:rsidRPr="00881D3B" w:rsidRDefault="00035925" w:rsidP="00410C5D">
      <w:pPr>
        <w:pStyle w:val="Heading4"/>
        <w:rPr>
          <w:lang w:val="en-US"/>
        </w:rPr>
      </w:pPr>
      <w:r w:rsidRPr="00881D3B">
        <w:rPr>
          <w:lang w:val="en-US"/>
        </w:rPr>
        <w:t>Assumptions</w:t>
      </w:r>
    </w:p>
    <w:p w:rsidR="00E15C32" w:rsidRPr="00881D3B" w:rsidRDefault="00035925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List any assumptions</w:t>
      </w:r>
      <w:r w:rsidR="001642A6">
        <w:rPr>
          <w:rFonts w:asciiTheme="minorHAnsi" w:hAnsiTheme="minorHAnsi"/>
          <w:lang w:val="en-US"/>
        </w:rPr>
        <w:t xml:space="preserve"> and remove this text</w:t>
      </w:r>
    </w:p>
    <w:p w:rsidR="00E15C32" w:rsidRPr="00881D3B" w:rsidRDefault="00E15C32" w:rsidP="00410C5D">
      <w:pPr>
        <w:pStyle w:val="Heading4"/>
        <w:rPr>
          <w:lang w:val="en-US"/>
        </w:rPr>
      </w:pPr>
      <w:r w:rsidRPr="00881D3B">
        <w:rPr>
          <w:lang w:val="en-US"/>
        </w:rPr>
        <w:t>Methodology</w:t>
      </w:r>
      <w:r w:rsidR="00035925" w:rsidRPr="00881D3B">
        <w:rPr>
          <w:lang w:val="en-US"/>
        </w:rPr>
        <w:t xml:space="preserve"> / Approach</w:t>
      </w:r>
    </w:p>
    <w:p w:rsidR="00E15C32" w:rsidRPr="00881D3B" w:rsidRDefault="00035925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Declare from the outset the methodology approach that will be used to develop the product / service</w:t>
      </w:r>
      <w:r w:rsidR="001642A6">
        <w:rPr>
          <w:rFonts w:asciiTheme="minorHAnsi" w:hAnsiTheme="minorHAnsi"/>
          <w:lang w:val="en-US"/>
        </w:rPr>
        <w:t xml:space="preserve"> and remove this text</w:t>
      </w:r>
      <w:r w:rsidRPr="00881D3B">
        <w:rPr>
          <w:rFonts w:asciiTheme="minorHAnsi" w:hAnsiTheme="minorHAnsi"/>
          <w:lang w:val="en-US"/>
        </w:rPr>
        <w:t>.</w:t>
      </w:r>
    </w:p>
    <w:p w:rsidR="00E15C32" w:rsidRPr="00881D3B" w:rsidRDefault="00E15C32" w:rsidP="00E15C32">
      <w:pPr>
        <w:rPr>
          <w:rFonts w:asciiTheme="minorHAnsi" w:hAnsiTheme="minorHAnsi"/>
          <w:lang w:val="en-US"/>
        </w:rPr>
      </w:pPr>
    </w:p>
    <w:p w:rsidR="00E15C32" w:rsidRPr="00881D3B" w:rsidRDefault="00035925" w:rsidP="00410C5D">
      <w:pPr>
        <w:pStyle w:val="Heading4"/>
        <w:rPr>
          <w:lang w:val="en-US"/>
        </w:rPr>
      </w:pPr>
      <w:r w:rsidRPr="00881D3B">
        <w:rPr>
          <w:lang w:val="en-US"/>
        </w:rPr>
        <w:t>Team Structure</w:t>
      </w:r>
    </w:p>
    <w:p w:rsidR="00E15C32" w:rsidRPr="00881D3B" w:rsidRDefault="00410C5D" w:rsidP="00410C5D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Identify the team structure and major roles and responsibilities</w:t>
      </w:r>
      <w:r w:rsidR="001642A6">
        <w:rPr>
          <w:rFonts w:asciiTheme="minorHAnsi" w:hAnsiTheme="minorHAnsi"/>
          <w:lang w:val="en-US"/>
        </w:rPr>
        <w:t xml:space="preserve"> and remove this text.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:rsidTr="00410C5D">
        <w:tc>
          <w:tcPr>
            <w:tcW w:w="3320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Name</w:t>
            </w: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Role</w:t>
            </w: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Responsibility</w:t>
            </w:r>
          </w:p>
        </w:tc>
      </w:tr>
      <w:tr w:rsidR="00410C5D" w:rsidRPr="00881D3B" w:rsidTr="00410C5D">
        <w:tc>
          <w:tcPr>
            <w:tcW w:w="3320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</w:tr>
      <w:tr w:rsidR="00410C5D" w:rsidRPr="00881D3B" w:rsidTr="00410C5D">
        <w:tc>
          <w:tcPr>
            <w:tcW w:w="3320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</w:tr>
      <w:tr w:rsidR="00410C5D" w:rsidRPr="00881D3B" w:rsidTr="00410C5D">
        <w:tc>
          <w:tcPr>
            <w:tcW w:w="3320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</w:tr>
      <w:tr w:rsidR="00410C5D" w:rsidRPr="00881D3B" w:rsidTr="00410C5D">
        <w:tc>
          <w:tcPr>
            <w:tcW w:w="3320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410C5D" w:rsidRPr="00881D3B" w:rsidRDefault="00410C5D">
      <w:pPr>
        <w:rPr>
          <w:rFonts w:asciiTheme="minorHAnsi" w:hAnsiTheme="minorHAnsi"/>
          <w:lang w:val="en-US"/>
        </w:rPr>
      </w:pPr>
    </w:p>
    <w:p w:rsidR="00E15C32" w:rsidRPr="00881D3B" w:rsidRDefault="00E15C32" w:rsidP="00410C5D">
      <w:pPr>
        <w:pStyle w:val="Heading4"/>
        <w:rPr>
          <w:lang w:val="en-US"/>
        </w:rPr>
      </w:pPr>
      <w:r w:rsidRPr="00881D3B">
        <w:rPr>
          <w:lang w:val="en-US"/>
        </w:rPr>
        <w:lastRenderedPageBreak/>
        <w:t>Reporting Requirements</w:t>
      </w:r>
    </w:p>
    <w:p w:rsidR="00E15C32" w:rsidRPr="00881D3B" w:rsidRDefault="00410C5D" w:rsidP="001642A6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Establish when reports / updates are due</w:t>
      </w:r>
      <w:r w:rsidR="001642A6">
        <w:rPr>
          <w:rFonts w:asciiTheme="minorHAnsi" w:hAnsiTheme="minorHAnsi"/>
          <w:lang w:val="en-US"/>
        </w:rPr>
        <w:t xml:space="preserve"> and remove this text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</w:tblGrid>
      <w:tr w:rsidR="001642A6" w:rsidRPr="00881D3B" w:rsidTr="006E79D3">
        <w:tc>
          <w:tcPr>
            <w:tcW w:w="3320" w:type="dxa"/>
          </w:tcPr>
          <w:p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Report</w:t>
            </w:r>
          </w:p>
        </w:tc>
        <w:tc>
          <w:tcPr>
            <w:tcW w:w="3321" w:type="dxa"/>
          </w:tcPr>
          <w:p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1642A6" w:rsidRPr="00881D3B" w:rsidTr="006E79D3">
        <w:tc>
          <w:tcPr>
            <w:tcW w:w="3320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1642A6" w:rsidRPr="00881D3B" w:rsidTr="006E79D3">
        <w:tc>
          <w:tcPr>
            <w:tcW w:w="3320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1642A6" w:rsidRPr="00881D3B" w:rsidTr="006E79D3">
        <w:tc>
          <w:tcPr>
            <w:tcW w:w="3320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1642A6" w:rsidRPr="00881D3B" w:rsidTr="006E79D3">
        <w:tc>
          <w:tcPr>
            <w:tcW w:w="3320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1642A6" w:rsidRPr="00881D3B" w:rsidRDefault="001642A6" w:rsidP="006E79D3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15C32" w:rsidRPr="00881D3B" w:rsidRDefault="00E15C32" w:rsidP="00E15C32">
      <w:pPr>
        <w:rPr>
          <w:rFonts w:asciiTheme="minorHAnsi" w:hAnsiTheme="minorHAnsi"/>
          <w:lang w:val="en-US"/>
        </w:rPr>
      </w:pPr>
    </w:p>
    <w:p w:rsidR="00410C5D" w:rsidRPr="00881D3B" w:rsidRDefault="00410C5D" w:rsidP="00410C5D">
      <w:pPr>
        <w:pStyle w:val="Heading4"/>
        <w:rPr>
          <w:lang w:val="en-US"/>
        </w:rPr>
      </w:pPr>
      <w:r w:rsidRPr="00881D3B">
        <w:rPr>
          <w:lang w:val="en-US"/>
        </w:rPr>
        <w:t>Cost Breakdown</w:t>
      </w:r>
    </w:p>
    <w:p w:rsidR="00410C5D" w:rsidRPr="00881D3B" w:rsidRDefault="00410C5D" w:rsidP="00410C5D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Establish the costs involved in the project with estimation of approximate time frames</w:t>
      </w:r>
      <w:r w:rsidR="001642A6">
        <w:rPr>
          <w:rFonts w:asciiTheme="minorHAnsi" w:hAnsiTheme="minorHAnsi"/>
          <w:lang w:val="en-US"/>
        </w:rPr>
        <w:t xml:space="preserve"> and remove this text.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:rsidTr="006E79D3">
        <w:tc>
          <w:tcPr>
            <w:tcW w:w="3320" w:type="dxa"/>
          </w:tcPr>
          <w:p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Duration</w:t>
            </w: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Cost ($)</w:t>
            </w:r>
          </w:p>
        </w:tc>
      </w:tr>
      <w:tr w:rsidR="00410C5D" w:rsidRPr="00881D3B" w:rsidTr="006E79D3">
        <w:tc>
          <w:tcPr>
            <w:tcW w:w="3320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410C5D" w:rsidRPr="00881D3B" w:rsidTr="006E79D3">
        <w:tc>
          <w:tcPr>
            <w:tcW w:w="3320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410C5D" w:rsidRPr="00881D3B" w:rsidTr="006E79D3">
        <w:tc>
          <w:tcPr>
            <w:tcW w:w="3320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410C5D" w:rsidRPr="00881D3B" w:rsidTr="006E79D3">
        <w:tc>
          <w:tcPr>
            <w:tcW w:w="3320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410C5D" w:rsidRPr="00881D3B" w:rsidRDefault="00410C5D" w:rsidP="006E79D3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410C5D" w:rsidRPr="00881D3B" w:rsidRDefault="00410C5D" w:rsidP="00410C5D">
      <w:pPr>
        <w:rPr>
          <w:rFonts w:asciiTheme="minorHAnsi" w:hAnsiTheme="minorHAnsi"/>
          <w:lang w:val="en-US"/>
        </w:rPr>
      </w:pPr>
    </w:p>
    <w:p w:rsidR="00C00C81" w:rsidRPr="00881D3B" w:rsidRDefault="00E32B61" w:rsidP="00410C5D">
      <w:pPr>
        <w:pStyle w:val="Heading4"/>
        <w:rPr>
          <w:lang w:val="en-US"/>
        </w:rPr>
      </w:pPr>
      <w:r w:rsidRPr="00881D3B">
        <w:rPr>
          <w:lang w:val="en-US"/>
        </w:rPr>
        <w:t>Deliverable</w:t>
      </w:r>
      <w:r w:rsidR="00881D3B" w:rsidRPr="00881D3B">
        <w:rPr>
          <w:lang w:val="en-US"/>
        </w:rPr>
        <w:t>s &amp; Milestones</w:t>
      </w:r>
    </w:p>
    <w:p w:rsidR="00C00C81" w:rsidRPr="00881D3B" w:rsidRDefault="00410C5D" w:rsidP="00881D3B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List the deliverables that you will hand over to the client</w:t>
      </w:r>
      <w:r w:rsidR="001642A6">
        <w:rPr>
          <w:rFonts w:asciiTheme="minorHAnsi" w:hAnsiTheme="minorHAnsi"/>
          <w:lang w:val="en-US"/>
        </w:rPr>
        <w:t xml:space="preserve"> and remove this text.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1D3B" w:rsidRPr="00881D3B" w:rsidTr="006E79D3">
        <w:tc>
          <w:tcPr>
            <w:tcW w:w="3320" w:type="dxa"/>
          </w:tcPr>
          <w:p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Deliverable</w:t>
            </w: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881D3B" w:rsidRPr="00881D3B" w:rsidTr="006E79D3">
        <w:tc>
          <w:tcPr>
            <w:tcW w:w="3320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881D3B" w:rsidRPr="00881D3B" w:rsidTr="006E79D3">
        <w:tc>
          <w:tcPr>
            <w:tcW w:w="3320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881D3B" w:rsidRPr="00881D3B" w:rsidTr="006E79D3">
        <w:tc>
          <w:tcPr>
            <w:tcW w:w="3320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881D3B" w:rsidRPr="00881D3B" w:rsidTr="006E79D3">
        <w:tc>
          <w:tcPr>
            <w:tcW w:w="3320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:rsidR="00881D3B" w:rsidRPr="00881D3B" w:rsidRDefault="00881D3B" w:rsidP="006E79D3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32B61" w:rsidRPr="00881D3B" w:rsidRDefault="00E32B61" w:rsidP="00410C5D">
      <w:pPr>
        <w:rPr>
          <w:rFonts w:asciiTheme="minorHAnsi" w:hAnsiTheme="minorHAnsi"/>
          <w:lang w:val="en-US"/>
        </w:rPr>
      </w:pPr>
    </w:p>
    <w:p w:rsidR="001642A6" w:rsidRPr="00881D3B" w:rsidRDefault="001642A6" w:rsidP="001642A6">
      <w:pPr>
        <w:pStyle w:val="Heading4"/>
        <w:rPr>
          <w:lang w:val="en-US"/>
        </w:rPr>
      </w:pPr>
      <w:r w:rsidRPr="00881D3B">
        <w:rPr>
          <w:lang w:val="en-US"/>
        </w:rPr>
        <w:t>Critical Success Factors</w:t>
      </w:r>
    </w:p>
    <w:p w:rsidR="001642A6" w:rsidRPr="00881D3B" w:rsidRDefault="001642A6" w:rsidP="001642A6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List a set of measurable factors that will make the project a success. These are used at the end of the project to ensure client expectations are met</w:t>
      </w:r>
      <w:r>
        <w:rPr>
          <w:rFonts w:asciiTheme="minorHAnsi" w:hAnsiTheme="minorHAnsi"/>
          <w:lang w:val="en-US"/>
        </w:rPr>
        <w:t xml:space="preserve"> and remove this text</w:t>
      </w:r>
      <w:r w:rsidRPr="00881D3B">
        <w:rPr>
          <w:rFonts w:asciiTheme="minorHAnsi" w:hAnsiTheme="minorHAnsi"/>
          <w:lang w:val="en-US"/>
        </w:rPr>
        <w:t>.</w:t>
      </w:r>
    </w:p>
    <w:p w:rsidR="001642A6" w:rsidRPr="00881D3B" w:rsidRDefault="001642A6" w:rsidP="001642A6">
      <w:pPr>
        <w:rPr>
          <w:rFonts w:asciiTheme="minorHAnsi" w:hAnsiTheme="minorHAnsi"/>
          <w:lang w:val="en-US"/>
        </w:rPr>
      </w:pPr>
    </w:p>
    <w:p w:rsidR="00410C5D" w:rsidRPr="00881D3B" w:rsidRDefault="00410C5D" w:rsidP="00410C5D">
      <w:pPr>
        <w:pStyle w:val="Heading4"/>
        <w:rPr>
          <w:lang w:val="en-US"/>
        </w:rPr>
      </w:pPr>
      <w:r w:rsidRPr="00881D3B">
        <w:rPr>
          <w:lang w:val="en-US"/>
        </w:rPr>
        <w:t>Scope Statement</w:t>
      </w:r>
    </w:p>
    <w:p w:rsidR="00410C5D" w:rsidRPr="00881D3B" w:rsidRDefault="00410C5D" w:rsidP="00410C5D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We will develop product or service X for a fee of $Y by date Z.</w:t>
      </w:r>
    </w:p>
    <w:p w:rsidR="00410C5D" w:rsidRPr="00881D3B" w:rsidRDefault="00410C5D" w:rsidP="00410C5D">
      <w:pPr>
        <w:rPr>
          <w:rFonts w:asciiTheme="minorHAnsi" w:hAnsiTheme="minorHAnsi"/>
          <w:lang w:val="en-US"/>
        </w:rPr>
      </w:pPr>
    </w:p>
    <w:p w:rsidR="00410C5D" w:rsidRPr="00881D3B" w:rsidRDefault="00410C5D" w:rsidP="00881D3B">
      <w:pPr>
        <w:pStyle w:val="Heading4"/>
        <w:rPr>
          <w:lang w:val="en-US"/>
        </w:rPr>
      </w:pPr>
      <w:r w:rsidRPr="00881D3B">
        <w:rPr>
          <w:lang w:val="en-US"/>
        </w:rPr>
        <w:t>Acknowledgement &amp; Approval</w:t>
      </w:r>
    </w:p>
    <w:p w:rsidR="00410C5D" w:rsidRPr="00881D3B" w:rsidRDefault="00410C5D" w:rsidP="00410C5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24"/>
      </w:tblGrid>
      <w:tr w:rsidR="00410C5D" w:rsidRPr="00881D3B" w:rsidTr="00410C5D">
        <w:tc>
          <w:tcPr>
            <w:tcW w:w="1838" w:type="dxa"/>
          </w:tcPr>
          <w:p w:rsidR="00410C5D" w:rsidRPr="00881D3B" w:rsidRDefault="00410C5D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Sponsor</w:t>
            </w:r>
          </w:p>
        </w:tc>
        <w:tc>
          <w:tcPr>
            <w:tcW w:w="8124" w:type="dxa"/>
          </w:tcPr>
          <w:p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Name: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 </w:t>
            </w:r>
          </w:p>
          <w:p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Signature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  <w:p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</w:tc>
      </w:tr>
      <w:tr w:rsidR="00410C5D" w:rsidRPr="00881D3B" w:rsidTr="00410C5D">
        <w:tc>
          <w:tcPr>
            <w:tcW w:w="1838" w:type="dxa"/>
          </w:tcPr>
          <w:p w:rsidR="00410C5D" w:rsidRPr="00881D3B" w:rsidRDefault="00881D3B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Manager</w:t>
            </w:r>
          </w:p>
        </w:tc>
        <w:tc>
          <w:tcPr>
            <w:tcW w:w="8124" w:type="dxa"/>
          </w:tcPr>
          <w:p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Name: </w:t>
            </w:r>
          </w:p>
          <w:p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Signature: </w:t>
            </w:r>
          </w:p>
          <w:p w:rsidR="00410C5D" w:rsidRPr="00881D3B" w:rsidRDefault="00881D3B" w:rsidP="00881D3B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Date:</w:t>
            </w:r>
          </w:p>
        </w:tc>
      </w:tr>
    </w:tbl>
    <w:p w:rsidR="00410C5D" w:rsidRPr="00881D3B" w:rsidRDefault="00410C5D" w:rsidP="00410C5D">
      <w:pPr>
        <w:rPr>
          <w:rFonts w:asciiTheme="minorHAnsi" w:hAnsiTheme="minorHAnsi"/>
          <w:lang w:val="en-US"/>
        </w:rPr>
      </w:pPr>
    </w:p>
    <w:sectPr w:rsidR="00410C5D" w:rsidRPr="00881D3B">
      <w:footerReference w:type="default" r:id="rId6"/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942" w:rsidRDefault="00066942">
      <w:r>
        <w:separator/>
      </w:r>
    </w:p>
  </w:endnote>
  <w:endnote w:type="continuationSeparator" w:id="0">
    <w:p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C81" w:rsidRDefault="00E32B61">
    <w:pPr>
      <w:pStyle w:val="Footer"/>
      <w:tabs>
        <w:tab w:val="clear" w:pos="4153"/>
        <w:tab w:val="center" w:pos="5000"/>
      </w:tabs>
      <w:rPr>
        <w:lang w:val="en-US"/>
      </w:rPr>
    </w:pPr>
    <w:r>
      <w:rPr>
        <w:lang w:val="en-US"/>
      </w:rPr>
      <w:tab/>
    </w:r>
    <w:r>
      <w:rPr>
        <w:sz w:val="16"/>
        <w:lang w:val="en-US"/>
      </w:rPr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870B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870B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942" w:rsidRDefault="00066942">
      <w:r>
        <w:separator/>
      </w:r>
    </w:p>
  </w:footnote>
  <w:footnote w:type="continuationSeparator" w:id="0">
    <w:p w:rsidR="00066942" w:rsidRDefault="00066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66"/>
    <w:rsid w:val="00035925"/>
    <w:rsid w:val="00066942"/>
    <w:rsid w:val="001642A6"/>
    <w:rsid w:val="003A11C8"/>
    <w:rsid w:val="00410C5D"/>
    <w:rsid w:val="007870BB"/>
    <w:rsid w:val="00881D3B"/>
    <w:rsid w:val="00C00C81"/>
    <w:rsid w:val="00E15C32"/>
    <w:rsid w:val="00E27466"/>
    <w:rsid w:val="00E30D00"/>
    <w:rsid w:val="00E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55D44"/>
  <w15:chartTrackingRefBased/>
  <w15:docId w15:val="{0E072BCB-540E-4EB4-AD15-4538483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4"/>
      <w:lang w:val="en-AU"/>
    </w:rPr>
  </w:style>
  <w:style w:type="paragraph" w:styleId="Heading1">
    <w:name w:val="heading 1"/>
    <w:basedOn w:val="Normal"/>
    <w:next w:val="Normal"/>
    <w:autoRedefine/>
    <w:qFormat/>
    <w:pPr>
      <w:keepNext/>
      <w:spacing w:before="120" w:after="120"/>
      <w:jc w:val="center"/>
      <w:outlineLvl w:val="0"/>
    </w:pPr>
    <w:rPr>
      <w:rFonts w:cs="Arial"/>
      <w:sz w:val="36"/>
      <w:lang w:val="en-US"/>
    </w:rPr>
  </w:style>
  <w:style w:type="paragraph" w:styleId="Heading2">
    <w:name w:val="heading 2"/>
    <w:basedOn w:val="Normal"/>
    <w:next w:val="Normal"/>
    <w:autoRedefine/>
    <w:qFormat/>
    <w:pPr>
      <w:keepNext/>
      <w:spacing w:before="120" w:after="120"/>
      <w:jc w:val="both"/>
      <w:outlineLvl w:val="1"/>
    </w:pPr>
    <w:rPr>
      <w:rFonts w:ascii="Arial" w:hAnsi="Arial"/>
      <w:b/>
      <w:sz w:val="28"/>
      <w:szCs w:val="20"/>
      <w:lang w:val="en-US"/>
    </w:rPr>
  </w:style>
  <w:style w:type="paragraph" w:styleId="Heading3">
    <w:name w:val="heading 3"/>
    <w:basedOn w:val="Normal"/>
    <w:next w:val="Normal"/>
    <w:autoRedefine/>
    <w:qFormat/>
    <w:rsid w:val="00E15C32"/>
    <w:pPr>
      <w:keepNext/>
      <w:spacing w:before="240" w:after="60"/>
      <w:outlineLvl w:val="2"/>
    </w:pPr>
    <w:rPr>
      <w:rFonts w:ascii="Arial" w:hAnsi="Arial" w:cs="Arial"/>
      <w:b/>
      <w:bCs/>
      <w:color w:val="2F5496" w:themeColor="accent1" w:themeShade="BF"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A11C8"/>
    <w:pPr>
      <w:outlineLvl w:val="3"/>
    </w:pPr>
    <w:rPr>
      <w:rFonts w:asciiTheme="minorHAnsi" w:hAnsiTheme="minorHAnsi" w:cs="Times New Roman"/>
      <w:sz w:val="22"/>
      <w:szCs w:val="28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spacing w:before="120" w:after="120"/>
      <w:jc w:val="center"/>
      <w:outlineLvl w:val="4"/>
    </w:pPr>
    <w:rPr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03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TAFESA\5WORK\ITWorks%20Project%20Management%20Standards\Project_Charter__18062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Project_Charter__180629.dotx</Template>
  <TotalTime>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Douglas Mawson Institute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Lemonz</dc:creator>
  <cp:keywords/>
  <dc:description/>
  <cp:lastModifiedBy>Lemonz</cp:lastModifiedBy>
  <cp:revision>1</cp:revision>
  <dcterms:created xsi:type="dcterms:W3CDTF">2019-03-03T21:12:00Z</dcterms:created>
  <dcterms:modified xsi:type="dcterms:W3CDTF">2019-03-03T21:14:00Z</dcterms:modified>
</cp:coreProperties>
</file>