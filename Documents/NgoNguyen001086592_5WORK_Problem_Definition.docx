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1F" w:rsidRDefault="00AD45FC" w:rsidP="006C67F5">
      <w:pPr>
        <w:pStyle w:val="Heading1"/>
        <w:jc w:val="center"/>
      </w:pPr>
      <w:r>
        <w:t>Student Results View - SRV</w:t>
      </w:r>
    </w:p>
    <w:p w:rsidR="006C67F5" w:rsidRDefault="006C67F5" w:rsidP="006C67F5"/>
    <w:p w:rsidR="006C67F5" w:rsidRDefault="006C67F5" w:rsidP="00702E1D">
      <w:pPr>
        <w:pStyle w:val="Heading2"/>
      </w:pPr>
      <w:r>
        <w:t>Problem Statement</w:t>
      </w:r>
    </w:p>
    <w:p w:rsidR="00B511D9" w:rsidRDefault="00A05D0B" w:rsidP="00AD45FC">
      <w:r>
        <w:t xml:space="preserve">The current system for viewing a given student’s progress through any qualification he or she has enrolled in is the TAFESA website. Issues have been identified with the inefficiencies that the </w:t>
      </w:r>
      <w:r w:rsidR="00B511D9">
        <w:t xml:space="preserve">TAFESA </w:t>
      </w:r>
      <w:r>
        <w:t xml:space="preserve">website has when </w:t>
      </w:r>
      <w:r w:rsidR="00B511D9">
        <w:t>being used to retrieve information based on a given student’s enrolment.</w:t>
      </w:r>
    </w:p>
    <w:p w:rsidR="00336994" w:rsidRDefault="00B511D9" w:rsidP="00B511D9">
      <w:pPr>
        <w:pStyle w:val="ListParagraph"/>
        <w:numPr>
          <w:ilvl w:val="0"/>
          <w:numId w:val="6"/>
        </w:numPr>
      </w:pPr>
      <w:r>
        <w:t xml:space="preserve">The website’s layout is inefficient at </w:t>
      </w:r>
      <w:r w:rsidR="00F23F43">
        <w:t>displaying and navigating through student enrolment details</w:t>
      </w:r>
    </w:p>
    <w:p w:rsidR="00B344C6" w:rsidRDefault="00CD1CE2" w:rsidP="00B344C6">
      <w:pPr>
        <w:pStyle w:val="ListParagraph"/>
        <w:numPr>
          <w:ilvl w:val="0"/>
          <w:numId w:val="6"/>
        </w:numPr>
      </w:pPr>
      <w:r>
        <w:t xml:space="preserve">The website does not provide </w:t>
      </w:r>
      <w:r w:rsidR="00B344C6">
        <w:t xml:space="preserve">clear </w:t>
      </w:r>
      <w:r w:rsidR="00871858">
        <w:t xml:space="preserve">enough </w:t>
      </w:r>
      <w:r>
        <w:t xml:space="preserve">information on </w:t>
      </w:r>
      <w:r w:rsidR="00B344C6">
        <w:t xml:space="preserve">what </w:t>
      </w:r>
      <w:r w:rsidR="00BC404D">
        <w:t>competencies the student has left to compete for his or her qualification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 method of enrolment requires too much input from a lecturer and is not user friendly enough for the student (course counselling)</w:t>
      </w:r>
    </w:p>
    <w:p w:rsidR="00CD1CE2" w:rsidRDefault="001206F0" w:rsidP="00CD1CE2">
      <w:pPr>
        <w:pStyle w:val="ListParagraph"/>
        <w:numPr>
          <w:ilvl w:val="0"/>
          <w:numId w:val="6"/>
        </w:numPr>
      </w:pPr>
      <w:r>
        <w:t>The current system does not include an easy way for a student to identify which courses are needed for completion of his or her qualification</w:t>
      </w:r>
    </w:p>
    <w:p w:rsidR="001942C4" w:rsidRDefault="001942C4" w:rsidP="00CD1CE2">
      <w:pPr>
        <w:pStyle w:val="ListParagraph"/>
        <w:numPr>
          <w:ilvl w:val="0"/>
          <w:numId w:val="6"/>
        </w:numPr>
      </w:pPr>
      <w:r>
        <w:t>The current system does not include an easy way for a lecturer to determine if a student qualifies for a parchment</w:t>
      </w:r>
    </w:p>
    <w:p w:rsidR="00B344C6" w:rsidRDefault="00B344C6" w:rsidP="00CD1CE2">
      <w:pPr>
        <w:pStyle w:val="ListParagraph"/>
        <w:numPr>
          <w:ilvl w:val="0"/>
          <w:numId w:val="6"/>
        </w:numPr>
      </w:pPr>
      <w:r>
        <w:t>The current system fails to identify potential deviations in a student’s study path (e.g. elective units for a qualification)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currently implemented system is not suited for a mobile platform</w:t>
      </w:r>
    </w:p>
    <w:p w:rsidR="001206F0" w:rsidRDefault="001206F0" w:rsidP="00B511D9">
      <w:pPr>
        <w:pStyle w:val="ListParagraph"/>
        <w:numPr>
          <w:ilvl w:val="0"/>
          <w:numId w:val="6"/>
        </w:numPr>
      </w:pPr>
      <w:r>
        <w:t>The current system is dated and can use updating</w:t>
      </w:r>
    </w:p>
    <w:p w:rsidR="001206F0" w:rsidRDefault="001206F0" w:rsidP="001206F0">
      <w:pPr>
        <w:pStyle w:val="ListParagraph"/>
        <w:numPr>
          <w:ilvl w:val="0"/>
          <w:numId w:val="6"/>
        </w:numPr>
      </w:pPr>
      <w:r>
        <w:t xml:space="preserve">The current system is not </w:t>
      </w:r>
      <w:r w:rsidR="00B344C6">
        <w:t xml:space="preserve">entirely </w:t>
      </w:r>
      <w:r>
        <w:t>a native solution</w:t>
      </w:r>
    </w:p>
    <w:p w:rsidR="00AD45FC" w:rsidRDefault="00AD45FC" w:rsidP="00AD45FC">
      <w:r>
        <w:t xml:space="preserve">A user interface is required to allow a summary of all results and determine if a student have met the requirements of the qualification as per </w:t>
      </w:r>
      <w:r w:rsidR="00BC404D">
        <w:t>his or her</w:t>
      </w:r>
      <w:r>
        <w:t xml:space="preserve"> study plan. The interface </w:t>
      </w:r>
      <w:r w:rsidR="000B3D78">
        <w:t>should</w:t>
      </w:r>
      <w:r>
        <w:t xml:space="preserve"> handle the fact that a student could have multiple study plans (for different qualifications).</w:t>
      </w:r>
    </w:p>
    <w:p w:rsidR="00AD45FC" w:rsidRDefault="00AD45FC" w:rsidP="00AD45FC">
      <w:r>
        <w:t>Once a student is selected the interface needs to show the results for all competencies and indicate what percentage of the qual</w:t>
      </w:r>
      <w:r w:rsidR="00336994">
        <w:t>ification</w:t>
      </w:r>
      <w:r>
        <w:t xml:space="preserve"> they have competed, when compared against their study plan.</w:t>
      </w:r>
    </w:p>
    <w:p w:rsidR="00AD45FC" w:rsidRDefault="00AD45FC" w:rsidP="00AD45FC">
      <w:r>
        <w:t>If the student has completed all requirements, then a parchment application form should automatically be generated.</w:t>
      </w:r>
    </w:p>
    <w:p w:rsidR="00563DA0" w:rsidRDefault="00563DA0" w:rsidP="00AD45FC"/>
    <w:p w:rsidR="000050CB" w:rsidRPr="00563DA0" w:rsidRDefault="000050CB" w:rsidP="00563DA0">
      <w:pPr>
        <w:pStyle w:val="Heading2"/>
      </w:pPr>
      <w:r w:rsidRPr="002C04EE">
        <w:t xml:space="preserve">Key Users and Features Used 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28"/>
        <w:gridCol w:w="8828"/>
      </w:tblGrid>
      <w:tr w:rsidR="000050CB" w:rsidRPr="00A05D0B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7F5" w:rsidRPr="00A05D0B" w:rsidRDefault="00563DA0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Students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6ED" w:rsidRPr="00A05D0B" w:rsidRDefault="006C67F5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 xml:space="preserve">An individual </w:t>
            </w:r>
            <w:r w:rsidR="00563DA0"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who studies at TAFESA</w:t>
            </w:r>
          </w:p>
        </w:tc>
      </w:tr>
      <w:tr w:rsidR="007256ED" w:rsidRPr="00A05D0B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6ED" w:rsidRPr="00A05D0B" w:rsidRDefault="007256ED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Lecturers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6ED" w:rsidRPr="00A05D0B" w:rsidRDefault="007256ED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A05D0B">
              <w:rPr>
                <w:rFonts w:eastAsia="Times New Roman" w:cs="Times New Roman"/>
                <w:sz w:val="20"/>
                <w:szCs w:val="20"/>
                <w:lang w:eastAsia="en-AU"/>
              </w:rPr>
              <w:t>A member of faculty at TAFESA who identifies as an instructor or teacher to students</w:t>
            </w:r>
          </w:p>
        </w:tc>
      </w:tr>
      <w:tr w:rsidR="001942C4" w:rsidRPr="00A05D0B" w:rsidTr="006C67F5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C4" w:rsidRPr="00A05D0B" w:rsidRDefault="001942C4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sz w:val="20"/>
                <w:szCs w:val="20"/>
                <w:lang w:eastAsia="en-AU"/>
              </w:rPr>
              <w:t>Admin</w:t>
            </w:r>
            <w:r w:rsidR="007C274D">
              <w:rPr>
                <w:rFonts w:eastAsia="Times New Roman" w:cs="Times New Roman"/>
                <w:sz w:val="20"/>
                <w:szCs w:val="20"/>
                <w:lang w:eastAsia="en-AU"/>
              </w:rPr>
              <w:t>istrator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2C4" w:rsidRPr="00A05D0B" w:rsidRDefault="001942C4" w:rsidP="006C67F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sz w:val="20"/>
                <w:szCs w:val="20"/>
                <w:lang w:eastAsia="en-AU"/>
              </w:rPr>
              <w:t>A member of faculty at TAFESA who identifies as a systems administrator</w:t>
            </w:r>
          </w:p>
        </w:tc>
      </w:tr>
    </w:tbl>
    <w:p w:rsidR="006C67F5" w:rsidRPr="00A05D0B" w:rsidRDefault="006C67F5" w:rsidP="006C67F5">
      <w:pPr>
        <w:rPr>
          <w:sz w:val="20"/>
          <w:szCs w:val="20"/>
        </w:rPr>
      </w:pPr>
    </w:p>
    <w:p w:rsidR="006C67F5" w:rsidRPr="00A05D0B" w:rsidRDefault="00563DA0" w:rsidP="006C67F5">
      <w:pPr>
        <w:rPr>
          <w:rFonts w:cs="Times New Roman"/>
          <w:sz w:val="20"/>
          <w:szCs w:val="20"/>
        </w:rPr>
      </w:pPr>
      <w:r w:rsidRPr="00A05D0B">
        <w:rPr>
          <w:rFonts w:cs="Times New Roman"/>
          <w:sz w:val="20"/>
          <w:szCs w:val="20"/>
        </w:rPr>
        <w:t>Students</w:t>
      </w:r>
      <w:r w:rsidR="000050CB" w:rsidRPr="00A05D0B">
        <w:rPr>
          <w:rFonts w:cs="Times New Roman"/>
          <w:sz w:val="20"/>
          <w:szCs w:val="20"/>
        </w:rPr>
        <w:t xml:space="preserve"> to be able to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Log in as a student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summary of the student’s qualification(s) in progress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detailed report of what courses the student is undergoing in the current semester</w:t>
      </w:r>
    </w:p>
    <w:p w:rsidR="000050CB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detailed report of what courses the student is required to complete to qualify for the relevant certificate</w:t>
      </w:r>
    </w:p>
    <w:p w:rsidR="00563DA0" w:rsidRPr="00A05D0B" w:rsidRDefault="00563DA0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Times New Roman"/>
          <w:sz w:val="20"/>
          <w:szCs w:val="20"/>
        </w:rPr>
      </w:pPr>
      <w:r w:rsidRPr="00A05D0B">
        <w:rPr>
          <w:rFonts w:cs="Times New Roman"/>
          <w:sz w:val="20"/>
          <w:szCs w:val="20"/>
        </w:rPr>
        <w:t>Request a parchment on completion of a qualification</w:t>
      </w:r>
    </w:p>
    <w:p w:rsidR="00F37F28" w:rsidRDefault="00F37F28">
      <w:pPr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br w:type="page"/>
      </w:r>
    </w:p>
    <w:p w:rsidR="000050CB" w:rsidRPr="00A05D0B" w:rsidRDefault="00563DA0" w:rsidP="000050CB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lastRenderedPageBreak/>
        <w:t>Lecturer</w:t>
      </w:r>
      <w:r w:rsidR="000050CB" w:rsidRPr="00A05D0B">
        <w:rPr>
          <w:rFonts w:eastAsia="Times New Roman" w:cs="Times New Roman"/>
          <w:sz w:val="20"/>
          <w:szCs w:val="20"/>
          <w:lang w:eastAsia="en-AU"/>
        </w:rPr>
        <w:t xml:space="preserve"> to be able to</w:t>
      </w:r>
    </w:p>
    <w:p w:rsidR="000050CB" w:rsidRPr="00A05D0B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Log in as a lecturer</w:t>
      </w:r>
    </w:p>
    <w:p w:rsidR="00F37F28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F37F28">
        <w:rPr>
          <w:rFonts w:eastAsia="Times New Roman" w:cs="Times New Roman"/>
          <w:sz w:val="20"/>
          <w:szCs w:val="20"/>
          <w:lang w:eastAsia="en-AU"/>
        </w:rPr>
        <w:t>View a summary of any students’ qualification(s) in progress</w:t>
      </w:r>
    </w:p>
    <w:p w:rsidR="00D514C4" w:rsidRPr="00F37F28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F37F28">
        <w:rPr>
          <w:rFonts w:eastAsia="Times New Roman" w:cs="Times New Roman"/>
          <w:sz w:val="20"/>
          <w:szCs w:val="20"/>
          <w:lang w:eastAsia="en-AU"/>
        </w:rPr>
        <w:t>View a list of courses any given student is currently undertaking in the semester</w:t>
      </w:r>
    </w:p>
    <w:p w:rsidR="000050CB" w:rsidRDefault="00D514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View a list of courses required for a given student to undergo before achieving the qualification</w:t>
      </w:r>
    </w:p>
    <w:p w:rsidR="001942C4" w:rsidRDefault="001942C4" w:rsidP="00005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Generate a checklist of competencies for a given qualification</w:t>
      </w:r>
    </w:p>
    <w:p w:rsidR="00F37F28" w:rsidRPr="00A05D0B" w:rsidRDefault="007C274D" w:rsidP="00F37F28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Administrator</w:t>
      </w:r>
      <w:r w:rsidR="00F37F28" w:rsidRPr="00A05D0B">
        <w:rPr>
          <w:rFonts w:eastAsia="Times New Roman" w:cs="Times New Roman"/>
          <w:sz w:val="20"/>
          <w:szCs w:val="20"/>
          <w:lang w:eastAsia="en-AU"/>
        </w:rPr>
        <w:t xml:space="preserve"> to be able to</w:t>
      </w:r>
    </w:p>
    <w:p w:rsidR="00F37F28" w:rsidRDefault="00F37F28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 w:rsidRPr="00A05D0B">
        <w:rPr>
          <w:rFonts w:eastAsia="Times New Roman" w:cs="Times New Roman"/>
          <w:sz w:val="20"/>
          <w:szCs w:val="20"/>
          <w:lang w:eastAsia="en-AU"/>
        </w:rPr>
        <w:t>Log in as a</w:t>
      </w:r>
      <w:r w:rsidR="007C274D">
        <w:rPr>
          <w:rFonts w:eastAsia="Times New Roman" w:cs="Times New Roman"/>
          <w:sz w:val="20"/>
          <w:szCs w:val="20"/>
          <w:lang w:eastAsia="en-AU"/>
        </w:rPr>
        <w:t>n administrator</w:t>
      </w:r>
    </w:p>
    <w:p w:rsidR="007C274D" w:rsidRPr="00A05D0B" w:rsidRDefault="007C274D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Select a qualification being administered by TAFESA</w:t>
      </w:r>
    </w:p>
    <w:p w:rsidR="00F37F28" w:rsidRDefault="007C274D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>View a list of students who qualify for a parchment in a given qualification</w:t>
      </w:r>
    </w:p>
    <w:p w:rsidR="00F37F28" w:rsidRPr="00F37F28" w:rsidRDefault="007C274D" w:rsidP="00F37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en-AU"/>
        </w:rPr>
      </w:pPr>
      <w:r>
        <w:rPr>
          <w:rFonts w:eastAsia="Times New Roman" w:cs="Times New Roman"/>
          <w:sz w:val="20"/>
          <w:szCs w:val="20"/>
          <w:lang w:eastAsia="en-AU"/>
        </w:rPr>
        <w:t xml:space="preserve">View whether </w:t>
      </w:r>
      <w:bookmarkStart w:id="0" w:name="_GoBack"/>
      <w:bookmarkEnd w:id="0"/>
      <w:r>
        <w:rPr>
          <w:rFonts w:eastAsia="Times New Roman" w:cs="Times New Roman"/>
          <w:sz w:val="20"/>
          <w:szCs w:val="20"/>
          <w:lang w:eastAsia="en-AU"/>
        </w:rPr>
        <w:t>a competency checklist has been completed for a given student to qualify for a parchment</w:t>
      </w:r>
    </w:p>
    <w:p w:rsidR="006C67F5" w:rsidRPr="002C04EE" w:rsidRDefault="00702E1D" w:rsidP="00702E1D">
      <w:pPr>
        <w:pStyle w:val="Heading2"/>
      </w:pPr>
      <w:r>
        <w:t xml:space="preserve">Key </w:t>
      </w:r>
      <w:r w:rsidR="006C67F5" w:rsidRPr="002C04EE">
        <w:t>Non-Functional Requirements</w:t>
      </w:r>
    </w:p>
    <w:p w:rsidR="006C67F5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involves authentication for a given user and will only return information relevant to the validated user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 xml:space="preserve">Application enforces </w:t>
      </w:r>
      <w:r w:rsidR="00336994" w:rsidRPr="00A05D0B">
        <w:rPr>
          <w:sz w:val="20"/>
          <w:szCs w:val="20"/>
        </w:rPr>
        <w:t>functionality access control based on verified user’s type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interact with the TAFESA databases</w:t>
      </w:r>
    </w:p>
    <w:p w:rsidR="00336994" w:rsidRPr="00A05D0B" w:rsidRDefault="0033699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display all information based on a student’s study plan (course information, qualification details, etc.)</w:t>
      </w:r>
    </w:p>
    <w:p w:rsidR="00D514C4" w:rsidRPr="00A05D0B" w:rsidRDefault="00D514C4" w:rsidP="00D514C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05D0B">
        <w:rPr>
          <w:sz w:val="20"/>
          <w:szCs w:val="20"/>
        </w:rPr>
        <w:t>Application can be intergraded into the TAFE Buddy architecture</w:t>
      </w:r>
    </w:p>
    <w:p w:rsidR="00336994" w:rsidRPr="00336994" w:rsidRDefault="00336994" w:rsidP="00336994">
      <w:pPr>
        <w:rPr>
          <w:sz w:val="20"/>
          <w:szCs w:val="20"/>
        </w:rPr>
      </w:pPr>
    </w:p>
    <w:p w:rsidR="00611E31" w:rsidRPr="00611E31" w:rsidRDefault="00611E31" w:rsidP="006C67F5">
      <w:pPr>
        <w:rPr>
          <w:b/>
          <w:i/>
        </w:rPr>
      </w:pPr>
      <w:r w:rsidRPr="00611E31">
        <w:rPr>
          <w:b/>
          <w:i/>
        </w:rPr>
        <w:t>Do you agree we are on the right track with your problem? If so,</w:t>
      </w:r>
    </w:p>
    <w:p w:rsidR="00611E31" w:rsidRPr="00611E31" w:rsidRDefault="00611E31" w:rsidP="006C67F5">
      <w:pPr>
        <w:rPr>
          <w:b/>
          <w:i/>
        </w:rPr>
      </w:pPr>
      <w:r w:rsidRPr="00611E31">
        <w:rPr>
          <w:b/>
          <w:i/>
        </w:rPr>
        <w:t>Please Sign here ___________________________</w:t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</w:r>
      <w:r w:rsidRPr="00611E31">
        <w:rPr>
          <w:b/>
          <w:i/>
        </w:rPr>
        <w:tab/>
        <w:t>Date ___________</w:t>
      </w:r>
    </w:p>
    <w:sectPr w:rsidR="00611E31" w:rsidRPr="00611E31" w:rsidSect="00702E1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527" w:rsidRDefault="00DD3527" w:rsidP="000050CB">
      <w:pPr>
        <w:spacing w:after="0" w:line="240" w:lineRule="auto"/>
      </w:pPr>
      <w:r>
        <w:separator/>
      </w:r>
    </w:p>
  </w:endnote>
  <w:endnote w:type="continuationSeparator" w:id="0">
    <w:p w:rsidR="00DD3527" w:rsidRDefault="00DD3527" w:rsidP="0000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0CB" w:rsidRDefault="001942C4">
    <w:pPr>
      <w:pStyle w:val="Footer"/>
    </w:pPr>
    <w:r>
      <w:rPr>
        <w:noProof/>
      </w:rPr>
      <w:t>ITWORKS_SRV-PD-0000</w:t>
    </w:r>
    <w:r w:rsidR="002C04EE">
      <w:tab/>
    </w:r>
    <w:r w:rsidR="002C04EE">
      <w:tab/>
      <w:t xml:space="preserve">page </w:t>
    </w:r>
    <w:r w:rsidR="002C04EE">
      <w:fldChar w:fldCharType="begin"/>
    </w:r>
    <w:r w:rsidR="002C04EE">
      <w:instrText xml:space="preserve"> PAGE   \* MERGEFORMAT </w:instrText>
    </w:r>
    <w:r w:rsidR="002C04EE">
      <w:fldChar w:fldCharType="separate"/>
    </w:r>
    <w:r w:rsidR="002C04EE">
      <w:rPr>
        <w:noProof/>
      </w:rPr>
      <w:t>1</w:t>
    </w:r>
    <w:r w:rsidR="002C04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527" w:rsidRDefault="00DD3527" w:rsidP="000050CB">
      <w:pPr>
        <w:spacing w:after="0" w:line="240" w:lineRule="auto"/>
      </w:pPr>
      <w:r>
        <w:separator/>
      </w:r>
    </w:p>
  </w:footnote>
  <w:footnote w:type="continuationSeparator" w:id="0">
    <w:p w:rsidR="00DD3527" w:rsidRDefault="00DD3527" w:rsidP="0000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046B"/>
    <w:multiLevelType w:val="multilevel"/>
    <w:tmpl w:val="5BD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8713C"/>
    <w:multiLevelType w:val="multilevel"/>
    <w:tmpl w:val="CE7A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A5CFD"/>
    <w:multiLevelType w:val="multilevel"/>
    <w:tmpl w:val="19F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F2797"/>
    <w:multiLevelType w:val="hybridMultilevel"/>
    <w:tmpl w:val="27926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C30AC"/>
    <w:multiLevelType w:val="hybridMultilevel"/>
    <w:tmpl w:val="048A8E24"/>
    <w:lvl w:ilvl="0" w:tplc="0C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76C8307B"/>
    <w:multiLevelType w:val="multilevel"/>
    <w:tmpl w:val="259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FC"/>
    <w:rsid w:val="000050CB"/>
    <w:rsid w:val="000B3D78"/>
    <w:rsid w:val="001206F0"/>
    <w:rsid w:val="001942C4"/>
    <w:rsid w:val="002C04EE"/>
    <w:rsid w:val="00336994"/>
    <w:rsid w:val="00365262"/>
    <w:rsid w:val="00451BA2"/>
    <w:rsid w:val="005266F5"/>
    <w:rsid w:val="00563DA0"/>
    <w:rsid w:val="00611E31"/>
    <w:rsid w:val="00643732"/>
    <w:rsid w:val="006C67F5"/>
    <w:rsid w:val="00702E1D"/>
    <w:rsid w:val="007256ED"/>
    <w:rsid w:val="007C274D"/>
    <w:rsid w:val="00871858"/>
    <w:rsid w:val="00A05D0B"/>
    <w:rsid w:val="00AD452D"/>
    <w:rsid w:val="00AD45FC"/>
    <w:rsid w:val="00B344C6"/>
    <w:rsid w:val="00B511D9"/>
    <w:rsid w:val="00BC404D"/>
    <w:rsid w:val="00BD334F"/>
    <w:rsid w:val="00BD4920"/>
    <w:rsid w:val="00C00D30"/>
    <w:rsid w:val="00CD1CE2"/>
    <w:rsid w:val="00D514C4"/>
    <w:rsid w:val="00DC401F"/>
    <w:rsid w:val="00DD3527"/>
    <w:rsid w:val="00F23F43"/>
    <w:rsid w:val="00F365A0"/>
    <w:rsid w:val="00F37F28"/>
    <w:rsid w:val="00F5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CC75"/>
  <w15:chartTrackingRefBased/>
  <w15:docId w15:val="{A3DBF1DD-AE0E-49C4-A152-537D9C82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text">
    <w:name w:val="doctext"/>
    <w:basedOn w:val="Normal"/>
    <w:rsid w:val="006C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oclist">
    <w:name w:val="doclist"/>
    <w:basedOn w:val="Normal"/>
    <w:rsid w:val="006C6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0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0CB"/>
  </w:style>
  <w:style w:type="paragraph" w:styleId="Footer">
    <w:name w:val="footer"/>
    <w:basedOn w:val="Normal"/>
    <w:link w:val="FooterChar"/>
    <w:uiPriority w:val="99"/>
    <w:unhideWhenUsed/>
    <w:rsid w:val="00005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0CB"/>
  </w:style>
  <w:style w:type="paragraph" w:styleId="ListParagraph">
    <w:name w:val="List Paragraph"/>
    <w:basedOn w:val="Normal"/>
    <w:uiPriority w:val="34"/>
    <w:qFormat/>
    <w:rsid w:val="00D5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TAFESA\5WORK\ITWorks%20Project%20Management%20Standards\Problem%20Definition%20Template_18080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Problem Definition Template_180806</Template>
  <TotalTime>182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NGUYEN (001086592)</dc:creator>
  <cp:keywords/>
  <dc:description/>
  <cp:lastModifiedBy>Ngo NGUYEN (001086592)</cp:lastModifiedBy>
  <cp:revision>11</cp:revision>
  <dcterms:created xsi:type="dcterms:W3CDTF">2019-02-24T20:15:00Z</dcterms:created>
  <dcterms:modified xsi:type="dcterms:W3CDTF">2019-03-14T23:37:00Z</dcterms:modified>
</cp:coreProperties>
</file>