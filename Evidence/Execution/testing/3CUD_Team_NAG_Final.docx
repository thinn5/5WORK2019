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771440695"/>
        <w:docPartObj>
          <w:docPartGallery w:val="Cover Pages"/>
          <w:docPartUnique/>
        </w:docPartObj>
      </w:sdtPr>
      <w:sdtContent>
        <w:p w:rsidR="00772009" w:rsidRDefault="00772009" w:rsidP="00506750">
          <w:pPr>
            <w:jc w:val="both"/>
          </w:pPr>
        </w:p>
        <w:p w:rsidR="00772009" w:rsidRDefault="004553D3" w:rsidP="00506750">
          <w:pPr>
            <w:jc w:val="both"/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posOffset>438150</wp:posOffset>
                    </wp:positionH>
                    <wp:positionV relativeFrom="page">
                      <wp:posOffset>6372225</wp:posOffset>
                    </wp:positionV>
                    <wp:extent cx="4686300" cy="6720840"/>
                    <wp:effectExtent l="0" t="0" r="5715" b="10160"/>
                    <wp:wrapTopAndBottom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0" w:name="_Toc513799640"/>
                              <w:p w:rsidR="00506750" w:rsidRPr="00652418" w:rsidRDefault="00506750" w:rsidP="007A293D">
                                <w:pPr>
                                  <w:rPr>
                                    <w:color w:val="002060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002060"/>
                                      <w:sz w:val="32"/>
                                      <w:szCs w:val="3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652418">
                                      <w:rPr>
                                        <w:color w:val="002060"/>
                                        <w:sz w:val="32"/>
                                        <w:szCs w:val="32"/>
                                      </w:rPr>
                                      <w:t>Awesome Duplicate Photo Finder</w:t>
                                    </w:r>
                                  </w:sdtContent>
                                </w:sdt>
                                <w:bookmarkEnd w:id="0"/>
                              </w:p>
                              <w:bookmarkStart w:id="1" w:name="_Toc513799641" w:displacedByCustomXml="next"/>
                              <w:sdt>
                                <w:sdtPr>
                                  <w:rPr>
                                    <w:color w:val="9CC2E5" w:themeColor="accent5" w:themeTint="99"/>
                                    <w:sz w:val="26"/>
                                    <w:szCs w:val="26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506750" w:rsidRPr="00652418" w:rsidRDefault="00506750" w:rsidP="00652418">
                                    <w:pPr>
                                      <w:rPr>
                                        <w:color w:val="9CC2E5" w:themeColor="accent5" w:themeTint="99"/>
                                        <w:sz w:val="26"/>
                                        <w:szCs w:val="26"/>
                                      </w:rPr>
                                    </w:pPr>
                                    <w:r w:rsidRPr="00652418">
                                      <w:rPr>
                                        <w:color w:val="9CC2E5" w:themeColor="accent5" w:themeTint="99"/>
                                        <w:sz w:val="26"/>
                                        <w:szCs w:val="26"/>
                                      </w:rPr>
                                      <w:t>End User Documentation</w:t>
                                    </w:r>
                                    <w:r>
                                      <w:rPr>
                                        <w:color w:val="9CC2E5" w:themeColor="accent5" w:themeTint="99"/>
                                        <w:sz w:val="26"/>
                                        <w:szCs w:val="26"/>
                                      </w:rPr>
                                      <w:t xml:space="preserve"> v00.0011</w:t>
                                    </w:r>
                                  </w:p>
                                </w:sdtContent>
                              </w:sdt>
                              <w:bookmarkEnd w:id="1" w:displacedByCustomXml="prev"/>
                              <w:bookmarkStart w:id="2" w:name="_Toc513799642" w:displacedByCustomXml="next"/>
                              <w:sdt>
                                <w:sdtPr>
                                  <w:rPr>
                                    <w:color w:val="7B7B7B" w:themeColor="accent3" w:themeShade="BF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506750" w:rsidRPr="003C5B2D" w:rsidRDefault="00506750" w:rsidP="00652418">
                                    <w:pPr>
                                      <w:rPr>
                                        <w:color w:val="7B7B7B" w:themeColor="accent3" w:themeShade="BF"/>
                                      </w:rPr>
                                    </w:pPr>
                                    <w:r w:rsidRPr="003C5B2D">
                                      <w:rPr>
                                        <w:color w:val="7B7B7B" w:themeColor="accent3" w:themeShade="BF"/>
                                      </w:rPr>
                                      <w:t xml:space="preserve">By </w:t>
                                    </w:r>
                                    <w:r w:rsidR="00F57209">
                                      <w:rPr>
                                        <w:color w:val="7B7B7B" w:themeColor="accent3" w:themeShade="BF"/>
                                      </w:rPr>
                                      <w:t>Team NAG</w:t>
                                    </w:r>
                                  </w:p>
                                </w:sdtContent>
                              </w:sdt>
                              <w:bookmarkEnd w:id="2" w:displacedByCustomXml="prev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34.5pt;margin-top:501.7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" filled="f" stroked="f" strokeweight=".5pt">
                    <v:textbox style="mso-fit-shape-to-text:t" inset="0,0,0,0">
                      <w:txbxContent>
                        <w:bookmarkStart w:id="3" w:name="_Toc513799640"/>
                        <w:p w:rsidR="00506750" w:rsidRPr="00652418" w:rsidRDefault="00506750" w:rsidP="007A293D">
                          <w:pPr>
                            <w:rPr>
                              <w:color w:val="002060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color w:val="002060"/>
                                <w:sz w:val="32"/>
                                <w:szCs w:val="3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652418">
                                <w:rPr>
                                  <w:color w:val="002060"/>
                                  <w:sz w:val="32"/>
                                  <w:szCs w:val="32"/>
                                </w:rPr>
                                <w:t>Awesome Duplicate Photo Finder</w:t>
                              </w:r>
                            </w:sdtContent>
                          </w:sdt>
                          <w:bookmarkEnd w:id="3"/>
                        </w:p>
                        <w:bookmarkStart w:id="4" w:name="_Toc513799641" w:displacedByCustomXml="next"/>
                        <w:sdt>
                          <w:sdtPr>
                            <w:rPr>
                              <w:color w:val="9CC2E5" w:themeColor="accent5" w:themeTint="99"/>
                              <w:sz w:val="26"/>
                              <w:szCs w:val="26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506750" w:rsidRPr="00652418" w:rsidRDefault="00506750" w:rsidP="00652418">
                              <w:pPr>
                                <w:rPr>
                                  <w:color w:val="9CC2E5" w:themeColor="accent5" w:themeTint="99"/>
                                  <w:sz w:val="26"/>
                                  <w:szCs w:val="26"/>
                                </w:rPr>
                              </w:pPr>
                              <w:r w:rsidRPr="00652418">
                                <w:rPr>
                                  <w:color w:val="9CC2E5" w:themeColor="accent5" w:themeTint="99"/>
                                  <w:sz w:val="26"/>
                                  <w:szCs w:val="26"/>
                                </w:rPr>
                                <w:t>End User Documentation</w:t>
                              </w:r>
                              <w:r>
                                <w:rPr>
                                  <w:color w:val="9CC2E5" w:themeColor="accent5" w:themeTint="99"/>
                                  <w:sz w:val="26"/>
                                  <w:szCs w:val="26"/>
                                </w:rPr>
                                <w:t xml:space="preserve"> v00.0011</w:t>
                              </w:r>
                            </w:p>
                          </w:sdtContent>
                        </w:sdt>
                        <w:bookmarkEnd w:id="4" w:displacedByCustomXml="prev"/>
                        <w:bookmarkStart w:id="5" w:name="_Toc513799642" w:displacedByCustomXml="next"/>
                        <w:sdt>
                          <w:sdtPr>
                            <w:rPr>
                              <w:color w:val="7B7B7B" w:themeColor="accent3" w:themeShade="BF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506750" w:rsidRPr="003C5B2D" w:rsidRDefault="00506750" w:rsidP="00652418">
                              <w:pPr>
                                <w:rPr>
                                  <w:color w:val="7B7B7B" w:themeColor="accent3" w:themeShade="BF"/>
                                </w:rPr>
                              </w:pPr>
                              <w:r w:rsidRPr="003C5B2D">
                                <w:rPr>
                                  <w:color w:val="7B7B7B" w:themeColor="accent3" w:themeShade="BF"/>
                                </w:rPr>
                                <w:t xml:space="preserve">By </w:t>
                              </w:r>
                              <w:r w:rsidR="00F57209">
                                <w:rPr>
                                  <w:color w:val="7B7B7B" w:themeColor="accent3" w:themeShade="BF"/>
                                </w:rPr>
                                <w:t>Team NAG</w:t>
                              </w:r>
                            </w:p>
                          </w:sdtContent>
                        </w:sdt>
                        <w:bookmarkEnd w:id="5" w:displacedByCustomXml="prev"/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2124075</wp:posOffset>
                </wp:positionV>
                <wp:extent cx="5731510" cy="1778635"/>
                <wp:effectExtent l="0" t="0" r="2540" b="0"/>
                <wp:wrapTopAndBottom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T_Works_Logo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1778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772009">
            <w:br w:type="page"/>
          </w:r>
        </w:p>
      </w:sdtContent>
    </w:sdt>
    <w:p w:rsidR="00652418" w:rsidRDefault="00652418" w:rsidP="00506750">
      <w:pPr>
        <w:jc w:val="both"/>
      </w:pPr>
    </w:p>
    <w:p w:rsidR="00F57209" w:rsidRDefault="00652418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F57209">
        <w:rPr>
          <w:noProof/>
        </w:rPr>
        <w:t>Introduction to SRV</w:t>
      </w:r>
      <w:r w:rsidR="00F57209">
        <w:rPr>
          <w:noProof/>
        </w:rPr>
        <w:tab/>
      </w:r>
      <w:r w:rsidR="00F57209">
        <w:rPr>
          <w:noProof/>
        </w:rPr>
        <w:fldChar w:fldCharType="begin"/>
      </w:r>
      <w:r w:rsidR="00F57209">
        <w:rPr>
          <w:noProof/>
        </w:rPr>
        <w:instrText xml:space="preserve"> PAGEREF _Toc12461982 \h </w:instrText>
      </w:r>
      <w:r w:rsidR="00F57209">
        <w:rPr>
          <w:noProof/>
        </w:rPr>
      </w:r>
      <w:r w:rsidR="00F57209">
        <w:rPr>
          <w:noProof/>
        </w:rPr>
        <w:fldChar w:fldCharType="separate"/>
      </w:r>
      <w:r w:rsidR="00F57209">
        <w:rPr>
          <w:noProof/>
        </w:rPr>
        <w:t>4</w:t>
      </w:r>
      <w:r w:rsidR="00F57209">
        <w:rPr>
          <w:noProof/>
        </w:rPr>
        <w:fldChar w:fldCharType="end"/>
      </w:r>
    </w:p>
    <w:p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Installation instructions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Where to locate the program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install SRV Management System using the Installation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use SRV Management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login as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view the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access SRV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filter by courses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export the table to a PDF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login as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view the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access SRV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filter by courses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login as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view the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add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Update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delete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add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Update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delete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add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Update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delete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Troubleshooting &amp; FAQ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Common problems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Contact details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About 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Acknowledgements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lastRenderedPageBreak/>
        <w:t>Notes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4C08F6" w:rsidRDefault="00652418" w:rsidP="00506750">
      <w:pPr>
        <w:pStyle w:val="ITWorksfontbody"/>
        <w:jc w:val="both"/>
      </w:pPr>
      <w:r>
        <w:fldChar w:fldCharType="end"/>
      </w:r>
    </w:p>
    <w:p w:rsidR="003602B7" w:rsidRDefault="001C2AD4" w:rsidP="00506750">
      <w:pPr>
        <w:pStyle w:val="ITWorksfontbody"/>
        <w:jc w:val="both"/>
      </w:pPr>
      <w:r>
        <w:t xml:space="preserve">This documentation is intended for staff at </w:t>
      </w:r>
      <w:proofErr w:type="spellStart"/>
      <w:r>
        <w:t>ITWorks</w:t>
      </w:r>
      <w:proofErr w:type="spellEnd"/>
      <w:r>
        <w:t xml:space="preserve"> who are new to </w:t>
      </w:r>
      <w:r w:rsidR="0060577E">
        <w:t xml:space="preserve">using </w:t>
      </w:r>
      <w:r w:rsidR="00F57209">
        <w:t>SRV Management System</w:t>
      </w:r>
      <w:r w:rsidR="00700FAB">
        <w:t xml:space="preserve">. </w:t>
      </w:r>
      <w:r w:rsidR="005B7D1C">
        <w:t xml:space="preserve">SRV Management System </w:t>
      </w:r>
      <w:r w:rsidR="00985F24">
        <w:t>is owned</w:t>
      </w:r>
      <w:r w:rsidR="00700FAB">
        <w:t xml:space="preserve"> by </w:t>
      </w:r>
      <w:r w:rsidR="00F57209">
        <w:t>Team NAG</w:t>
      </w:r>
      <w:r w:rsidR="00700FAB">
        <w:t xml:space="preserve"> </w:t>
      </w:r>
      <w:r w:rsidR="00B24CFA">
        <w:t>and is</w:t>
      </w:r>
      <w:r w:rsidR="00700FAB">
        <w:t xml:space="preserve"> distributed </w:t>
      </w:r>
      <w:r w:rsidR="00B24CFA">
        <w:t>to the public as freeware</w:t>
      </w:r>
      <w:r w:rsidR="00700FAB">
        <w:t>.</w:t>
      </w:r>
    </w:p>
    <w:p w:rsidR="00D43CB7" w:rsidRDefault="00B24CFA" w:rsidP="00506750">
      <w:pPr>
        <w:pStyle w:val="ITWorksfontbody"/>
        <w:jc w:val="both"/>
        <w:sectPr w:rsidR="00D43CB7" w:rsidSect="00DD4B75">
          <w:headerReference w:type="default" r:id="rId9"/>
          <w:footerReference w:type="default" r:id="rId10"/>
          <w:footerReference w:type="first" r:id="rId11"/>
          <w:pgSz w:w="11906" w:h="16838" w:code="9"/>
          <w:pgMar w:top="1440" w:right="1440" w:bottom="1440" w:left="1440" w:header="720" w:footer="720" w:gutter="0"/>
          <w:cols w:space="708"/>
          <w:titlePg/>
          <w:docGrid w:linePitch="360"/>
        </w:sectPr>
      </w:pPr>
      <w:r>
        <w:t>This document</w:t>
      </w:r>
      <w:r w:rsidR="006D625E">
        <w:t xml:space="preserve"> is</w:t>
      </w:r>
      <w:r w:rsidR="00D43CB7">
        <w:t xml:space="preserve"> written in accordance to the ISO guidelines for </w:t>
      </w:r>
      <w:r w:rsidR="006D625E">
        <w:t xml:space="preserve">software related </w:t>
      </w:r>
      <w:r w:rsidR="00D43CB7">
        <w:t>user documentation.</w:t>
      </w:r>
    </w:p>
    <w:p w:rsidR="003602B7" w:rsidRDefault="003602B7" w:rsidP="00506750">
      <w:pPr>
        <w:pStyle w:val="ITWorksheadings"/>
        <w:jc w:val="both"/>
      </w:pPr>
      <w:bookmarkStart w:id="6" w:name="_Toc12461982"/>
      <w:r>
        <w:lastRenderedPageBreak/>
        <w:t xml:space="preserve">Introduction to </w:t>
      </w:r>
      <w:r w:rsidR="005B7D1C">
        <w:t>SRV</w:t>
      </w:r>
      <w:bookmarkEnd w:id="6"/>
    </w:p>
    <w:p w:rsidR="00700285" w:rsidRDefault="005B7D1C" w:rsidP="00506750">
      <w:pPr>
        <w:pStyle w:val="ITWorksfontbody"/>
        <w:jc w:val="both"/>
      </w:pPr>
      <w:r>
        <w:t xml:space="preserve">SRV will allow you to </w:t>
      </w:r>
      <w:r w:rsidR="00F57209">
        <w:t>centralize</w:t>
      </w:r>
      <w:r>
        <w:t xml:space="preserve"> your channel of communication with Students, Lecturers and </w:t>
      </w:r>
      <w:proofErr w:type="spellStart"/>
      <w:r>
        <w:t>Admin</w:t>
      </w:r>
      <w:r w:rsidR="00F57209">
        <w:t>stration</w:t>
      </w:r>
      <w:proofErr w:type="spellEnd"/>
      <w:r>
        <w:t xml:space="preserve"> staff</w:t>
      </w:r>
      <w:r w:rsidR="00D43CB7">
        <w:t>.</w:t>
      </w:r>
    </w:p>
    <w:p w:rsidR="00562B6C" w:rsidRDefault="005B7D1C" w:rsidP="00506750">
      <w:pPr>
        <w:pStyle w:val="ITWorksfontbody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A4B8B72" wp14:editId="7F317465">
                <wp:simplePos x="0" y="0"/>
                <wp:positionH relativeFrom="margin">
                  <wp:align>right</wp:align>
                </wp:positionH>
                <wp:positionV relativeFrom="paragraph">
                  <wp:posOffset>3210191</wp:posOffset>
                </wp:positionV>
                <wp:extent cx="5731510" cy="635"/>
                <wp:effectExtent l="0" t="0" r="2540" b="0"/>
                <wp:wrapTight wrapText="bothSides">
                  <wp:wrapPolygon edited="0">
                    <wp:start x="0" y="0"/>
                    <wp:lineTo x="0" y="20057"/>
                    <wp:lineTo x="21538" y="20057"/>
                    <wp:lineTo x="21538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06750" w:rsidRPr="00813B72" w:rsidRDefault="00506750" w:rsidP="005040E3">
                            <w:pPr>
                              <w:pStyle w:val="Caption"/>
                              <w:rPr>
                                <w:noProof/>
                                <w:color w:val="7B7B7B" w:themeColor="accent3" w:themeShade="BF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13B72">
                              <w:rPr>
                                <w:color w:val="7B7B7B" w:themeColor="accent3" w:themeShade="BF"/>
                              </w:rPr>
                              <w:t xml:space="preserve">Figure </w: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fldChar w:fldCharType="begin"/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instrText xml:space="preserve"> SEQ Figure \* ARABIC </w:instrTex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7B7B7B" w:themeColor="accent3" w:themeShade="BF"/>
                              </w:rPr>
                              <w:t>1</w: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fldChar w:fldCharType="end"/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t xml:space="preserve">: </w:t>
                            </w:r>
                            <w:r>
                              <w:rPr>
                                <w:color w:val="7B7B7B" w:themeColor="accent3" w:themeShade="BF"/>
                              </w:rPr>
                              <w:t>SRV Management System</w: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t xml:space="preserve"> when first opened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B8B72" id="Text Box 1" o:spid="_x0000_s1027" type="#_x0000_t202" style="position:absolute;left:0;text-align:left;margin-left:400.1pt;margin-top:252.75pt;width:451.3pt;height:.05pt;z-index:-2516387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" stroked="f">
                <v:textbox style="mso-fit-shape-to-text:t" inset="0,0,0,0">
                  <w:txbxContent>
                    <w:p w:rsidR="00506750" w:rsidRPr="00813B72" w:rsidRDefault="00506750" w:rsidP="005040E3">
                      <w:pPr>
                        <w:pStyle w:val="Caption"/>
                        <w:rPr>
                          <w:noProof/>
                          <w:color w:val="7B7B7B" w:themeColor="accent3" w:themeShade="BF"/>
                          <w:sz w:val="24"/>
                          <w:szCs w:val="24"/>
                          <w:lang w:val="en-US"/>
                        </w:rPr>
                      </w:pPr>
                      <w:r w:rsidRPr="00813B72">
                        <w:rPr>
                          <w:color w:val="7B7B7B" w:themeColor="accent3" w:themeShade="BF"/>
                        </w:rPr>
                        <w:t xml:space="preserve">Figure </w:t>
                      </w:r>
                      <w:r w:rsidRPr="00813B72">
                        <w:rPr>
                          <w:color w:val="7B7B7B" w:themeColor="accent3" w:themeShade="BF"/>
                        </w:rPr>
                        <w:fldChar w:fldCharType="begin"/>
                      </w:r>
                      <w:r w:rsidRPr="00813B72">
                        <w:rPr>
                          <w:color w:val="7B7B7B" w:themeColor="accent3" w:themeShade="BF"/>
                        </w:rPr>
                        <w:instrText xml:space="preserve"> SEQ Figure \* ARABIC </w:instrText>
                      </w:r>
                      <w:r w:rsidRPr="00813B72">
                        <w:rPr>
                          <w:color w:val="7B7B7B" w:themeColor="accent3" w:themeShade="BF"/>
                        </w:rPr>
                        <w:fldChar w:fldCharType="separate"/>
                      </w:r>
                      <w:r>
                        <w:rPr>
                          <w:noProof/>
                          <w:color w:val="7B7B7B" w:themeColor="accent3" w:themeShade="BF"/>
                        </w:rPr>
                        <w:t>1</w:t>
                      </w:r>
                      <w:r w:rsidRPr="00813B72">
                        <w:rPr>
                          <w:color w:val="7B7B7B" w:themeColor="accent3" w:themeShade="BF"/>
                        </w:rPr>
                        <w:fldChar w:fldCharType="end"/>
                      </w:r>
                      <w:r w:rsidRPr="00813B72">
                        <w:rPr>
                          <w:color w:val="7B7B7B" w:themeColor="accent3" w:themeShade="BF"/>
                        </w:rPr>
                        <w:t xml:space="preserve">: </w:t>
                      </w:r>
                      <w:r>
                        <w:rPr>
                          <w:color w:val="7B7B7B" w:themeColor="accent3" w:themeShade="BF"/>
                        </w:rPr>
                        <w:t>SRV Management System</w:t>
                      </w:r>
                      <w:r w:rsidRPr="00813B72">
                        <w:rPr>
                          <w:color w:val="7B7B7B" w:themeColor="accent3" w:themeShade="BF"/>
                        </w:rPr>
                        <w:t xml:space="preserve"> when first opened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3949AF" wp14:editId="25CCC8E5">
            <wp:extent cx="5519898" cy="3104866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9898" cy="310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7DA" w:rsidRDefault="005B7D1C" w:rsidP="00506750">
      <w:pPr>
        <w:pStyle w:val="ITWorksfontbody"/>
        <w:jc w:val="both"/>
      </w:pPr>
      <w:r>
        <w:t xml:space="preserve">SRV Management System </w:t>
      </w:r>
      <w:r w:rsidR="00E42D93">
        <w:t>will require:</w:t>
      </w:r>
    </w:p>
    <w:p w:rsidR="00562B6C" w:rsidRDefault="00562B6C" w:rsidP="00506750">
      <w:pPr>
        <w:pStyle w:val="ITWorksfontbody"/>
        <w:numPr>
          <w:ilvl w:val="0"/>
          <w:numId w:val="1"/>
        </w:numPr>
        <w:jc w:val="both"/>
      </w:pPr>
      <w:r>
        <w:t>Microsoft Windows 2000</w:t>
      </w:r>
      <w:r w:rsidR="00F57209">
        <w:t xml:space="preserve"> or greater, Linux or MAC</w:t>
      </w:r>
    </w:p>
    <w:p w:rsidR="00562B6C" w:rsidRDefault="00562B6C" w:rsidP="00506750">
      <w:pPr>
        <w:pStyle w:val="ITWorksfontbody"/>
        <w:numPr>
          <w:ilvl w:val="0"/>
          <w:numId w:val="1"/>
        </w:numPr>
        <w:jc w:val="both"/>
      </w:pPr>
      <w:r>
        <w:t>CPU: 400 MHz or greater</w:t>
      </w:r>
    </w:p>
    <w:p w:rsidR="00562B6C" w:rsidRDefault="00562B6C" w:rsidP="00506750">
      <w:pPr>
        <w:pStyle w:val="ITWorksfontbody"/>
        <w:numPr>
          <w:ilvl w:val="0"/>
          <w:numId w:val="1"/>
        </w:numPr>
        <w:jc w:val="both"/>
      </w:pPr>
      <w:r>
        <w:t>RAM: 512 MB or greater</w:t>
      </w:r>
    </w:p>
    <w:p w:rsidR="00562B6C" w:rsidRDefault="00F57209" w:rsidP="00506750">
      <w:pPr>
        <w:pStyle w:val="ITWorksfontbody"/>
        <w:numPr>
          <w:ilvl w:val="0"/>
          <w:numId w:val="1"/>
        </w:numPr>
        <w:jc w:val="both"/>
      </w:pPr>
      <w:r>
        <w:t>500</w:t>
      </w:r>
      <w:r w:rsidR="00562B6C">
        <w:t xml:space="preserve"> MB hard drive space available</w:t>
      </w:r>
    </w:p>
    <w:p w:rsidR="00E42D93" w:rsidRDefault="00E42D93" w:rsidP="00506750">
      <w:pPr>
        <w:pStyle w:val="ITWorksfontbody"/>
        <w:jc w:val="both"/>
        <w:sectPr w:rsidR="00E42D93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652418" w:rsidRDefault="00652418" w:rsidP="00506750">
      <w:pPr>
        <w:jc w:val="both"/>
      </w:pPr>
    </w:p>
    <w:p w:rsidR="005274CB" w:rsidRDefault="005274CB" w:rsidP="00506750">
      <w:pPr>
        <w:pStyle w:val="ITWorksheadings"/>
        <w:jc w:val="both"/>
      </w:pPr>
      <w:bookmarkStart w:id="7" w:name="_Toc12461983"/>
      <w:r>
        <w:t>Installation instructions</w:t>
      </w:r>
      <w:bookmarkEnd w:id="7"/>
    </w:p>
    <w:p w:rsidR="005274CB" w:rsidRDefault="005274CB" w:rsidP="00506750">
      <w:pPr>
        <w:pStyle w:val="ITWorkssubheading"/>
        <w:jc w:val="both"/>
      </w:pPr>
      <w:bookmarkStart w:id="8" w:name="_Toc12461984"/>
      <w:r>
        <w:t>Where to locate the program</w:t>
      </w:r>
      <w:bookmarkEnd w:id="8"/>
    </w:p>
    <w:p w:rsidR="00E55753" w:rsidRDefault="005B7D1C" w:rsidP="00506750">
      <w:pPr>
        <w:pStyle w:val="ITWorksfontbody"/>
        <w:jc w:val="both"/>
      </w:pPr>
      <w:r>
        <w:t xml:space="preserve">SRV Management System </w:t>
      </w:r>
      <w:r w:rsidR="00D4142E">
        <w:t>can be found on their website at</w:t>
      </w:r>
      <w:r w:rsidR="00E55753">
        <w:t>:</w:t>
      </w:r>
    </w:p>
    <w:p w:rsidR="005B7D1C" w:rsidRDefault="005B7D1C" w:rsidP="00506750">
      <w:pPr>
        <w:pStyle w:val="ITWorksfontbody"/>
        <w:jc w:val="both"/>
        <w:rPr>
          <w:rStyle w:val="Hyperlink"/>
        </w:rPr>
      </w:pPr>
      <w:r w:rsidRPr="005B7D1C">
        <w:rPr>
          <w:rStyle w:val="Hyperlink"/>
        </w:rPr>
        <w:t xml:space="preserve">https://github.com/thinn5/5WORK2019 </w:t>
      </w:r>
    </w:p>
    <w:p w:rsidR="00C466C4" w:rsidRDefault="005B7D1C" w:rsidP="00506750">
      <w:pPr>
        <w:pStyle w:val="ITWorksfontbody"/>
        <w:jc w:val="both"/>
      </w:pPr>
      <w:r>
        <w:t>Just clone de repository and execute the file</w:t>
      </w:r>
      <w:r w:rsidR="00AA4DA6">
        <w:t>.</w:t>
      </w:r>
    </w:p>
    <w:p w:rsidR="00C466C4" w:rsidRDefault="00C466C4" w:rsidP="00506750">
      <w:pPr>
        <w:pStyle w:val="ITWorksfontbody"/>
        <w:jc w:val="both"/>
      </w:pPr>
    </w:p>
    <w:p w:rsidR="00A02E12" w:rsidRDefault="005B7D1C" w:rsidP="00506750">
      <w:pPr>
        <w:pStyle w:val="ITWorksfontbody"/>
        <w:jc w:val="both"/>
      </w:pPr>
      <w:r>
        <w:rPr>
          <w:noProof/>
        </w:rPr>
        <w:drawing>
          <wp:inline distT="0" distB="0" distL="0" distR="0" wp14:anchorId="61664230" wp14:editId="4701216F">
            <wp:extent cx="5731510" cy="40297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5274CB" w:rsidRPr="00A02E12" w:rsidRDefault="00A02E12" w:rsidP="00506750">
      <w:pPr>
        <w:pStyle w:val="Caption"/>
        <w:jc w:val="both"/>
        <w:rPr>
          <w:color w:val="7B7B7B" w:themeColor="accent3" w:themeShade="BF"/>
        </w:rPr>
      </w:pPr>
      <w:r w:rsidRPr="00A02E12">
        <w:rPr>
          <w:color w:val="7B7B7B" w:themeColor="accent3" w:themeShade="BF"/>
        </w:rPr>
        <w:t xml:space="preserve">Figure </w:t>
      </w:r>
      <w:r w:rsidRPr="00A02E12">
        <w:rPr>
          <w:color w:val="7B7B7B" w:themeColor="accent3" w:themeShade="BF"/>
        </w:rPr>
        <w:fldChar w:fldCharType="begin"/>
      </w:r>
      <w:r w:rsidRPr="00A02E12">
        <w:rPr>
          <w:color w:val="7B7B7B" w:themeColor="accent3" w:themeShade="BF"/>
        </w:rPr>
        <w:instrText xml:space="preserve"> SEQ Figure \* ARABIC </w:instrText>
      </w:r>
      <w:r w:rsidRPr="00A02E12">
        <w:rPr>
          <w:color w:val="7B7B7B" w:themeColor="accent3" w:themeShade="BF"/>
        </w:rPr>
        <w:fldChar w:fldCharType="separate"/>
      </w:r>
      <w:r w:rsidR="001323D6">
        <w:rPr>
          <w:noProof/>
          <w:color w:val="7B7B7B" w:themeColor="accent3" w:themeShade="BF"/>
        </w:rPr>
        <w:t>2</w:t>
      </w:r>
      <w:r w:rsidRPr="00A02E12">
        <w:rPr>
          <w:color w:val="7B7B7B" w:themeColor="accent3" w:themeShade="BF"/>
        </w:rPr>
        <w:fldChar w:fldCharType="end"/>
      </w:r>
      <w:r w:rsidRPr="00A02E12">
        <w:rPr>
          <w:color w:val="7B7B7B" w:themeColor="accent3" w:themeShade="BF"/>
        </w:rPr>
        <w:t>: The download page for</w:t>
      </w:r>
      <w:r w:rsidR="005B7D1C">
        <w:rPr>
          <w:color w:val="7B7B7B" w:themeColor="accent3" w:themeShade="BF"/>
        </w:rPr>
        <w:t xml:space="preserve"> SRV Management System</w:t>
      </w:r>
    </w:p>
    <w:p w:rsidR="00890B48" w:rsidRDefault="00890B48" w:rsidP="00506750">
      <w:pPr>
        <w:pStyle w:val="ITWorksfontbody"/>
        <w:jc w:val="both"/>
      </w:pPr>
    </w:p>
    <w:p w:rsidR="00A02E12" w:rsidRDefault="00A02E12" w:rsidP="00506750">
      <w:pPr>
        <w:jc w:val="both"/>
        <w:rPr>
          <w:rFonts w:asciiTheme="majorHAnsi" w:eastAsiaTheme="majorEastAsia" w:hAnsiTheme="majorHAnsi" w:cstheme="majorBidi"/>
          <w:color w:val="9CC2E5" w:themeColor="accent5" w:themeTint="99"/>
          <w:sz w:val="26"/>
          <w:szCs w:val="26"/>
        </w:rPr>
      </w:pPr>
      <w:r>
        <w:br w:type="page"/>
      </w:r>
    </w:p>
    <w:p w:rsidR="005274CB" w:rsidRDefault="005274CB" w:rsidP="00506750">
      <w:pPr>
        <w:pStyle w:val="ITWorkssubheading"/>
        <w:jc w:val="both"/>
      </w:pPr>
      <w:bookmarkStart w:id="9" w:name="_Toc12461985"/>
      <w:r>
        <w:lastRenderedPageBreak/>
        <w:t xml:space="preserve">How to install </w:t>
      </w:r>
      <w:r w:rsidR="005B7D1C">
        <w:t xml:space="preserve">SRV Management System </w:t>
      </w:r>
      <w:r w:rsidR="0001091B">
        <w:t>u</w:t>
      </w:r>
      <w:r w:rsidR="00595C70">
        <w:t>sing the Installation File</w:t>
      </w:r>
      <w:bookmarkEnd w:id="9"/>
    </w:p>
    <w:p w:rsidR="005274CB" w:rsidRDefault="00B06F8E" w:rsidP="00506750">
      <w:pPr>
        <w:pStyle w:val="ITWorksfontbody"/>
        <w:jc w:val="both"/>
      </w:pPr>
      <w:r>
        <w:t xml:space="preserve">To </w:t>
      </w:r>
      <w:r w:rsidR="00595C70">
        <w:t>install</w:t>
      </w:r>
      <w:r>
        <w:t xml:space="preserve"> </w:t>
      </w:r>
      <w:r w:rsidR="005B7D1C">
        <w:t xml:space="preserve">SRV Management System </w:t>
      </w:r>
      <w:r>
        <w:t xml:space="preserve">you will need to </w:t>
      </w:r>
      <w:r w:rsidR="005B7D1C">
        <w:t xml:space="preserve">clone the repository </w:t>
      </w:r>
      <w:r w:rsidR="005B7D1C" w:rsidRPr="005B7D1C">
        <w:t>https://github.com/thinn5/5WORK2019</w:t>
      </w:r>
    </w:p>
    <w:p w:rsidR="002F462E" w:rsidRDefault="00595C70" w:rsidP="00506750">
      <w:pPr>
        <w:pStyle w:val="ITWorksfontbody"/>
        <w:numPr>
          <w:ilvl w:val="0"/>
          <w:numId w:val="2"/>
        </w:numPr>
        <w:jc w:val="both"/>
      </w:pPr>
      <w:r>
        <w:t>Double click on the installation file to start the installation wizard.</w:t>
      </w:r>
      <w:r w:rsidRPr="00595C70">
        <w:rPr>
          <w:noProof/>
        </w:rPr>
        <w:t xml:space="preserve"> </w:t>
      </w:r>
    </w:p>
    <w:p w:rsidR="00A605F9" w:rsidRDefault="005B7D1C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2316A46E" wp14:editId="24859E5C">
            <wp:extent cx="5543550" cy="3076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B41">
        <w:br w:type="textWrapping" w:clear="all"/>
      </w:r>
    </w:p>
    <w:p w:rsidR="002F462E" w:rsidRPr="00A605F9" w:rsidRDefault="00A605F9" w:rsidP="00506750">
      <w:pPr>
        <w:pStyle w:val="Caption"/>
        <w:jc w:val="both"/>
      </w:pPr>
      <w:r>
        <w:t xml:space="preserve">Figure </w:t>
      </w:r>
      <w:r w:rsidR="005A1660">
        <w:fldChar w:fldCharType="begin"/>
      </w:r>
      <w:r w:rsidR="005A1660">
        <w:instrText xml:space="preserve"> SEQ Figure \* ARABIC </w:instrText>
      </w:r>
      <w:r w:rsidR="005A1660">
        <w:fldChar w:fldCharType="separate"/>
      </w:r>
      <w:r w:rsidR="001323D6">
        <w:rPr>
          <w:noProof/>
        </w:rPr>
        <w:t>3</w:t>
      </w:r>
      <w:r w:rsidR="005A1660">
        <w:rPr>
          <w:noProof/>
        </w:rPr>
        <w:fldChar w:fldCharType="end"/>
      </w:r>
      <w:r>
        <w:t xml:space="preserve">: Starting the Installation for </w:t>
      </w:r>
      <w:r w:rsidR="00CD6376">
        <w:t>SRV Management System</w:t>
      </w:r>
    </w:p>
    <w:p w:rsidR="002F462E" w:rsidRDefault="00595C70" w:rsidP="00506750">
      <w:pPr>
        <w:pStyle w:val="ITWorksfontbody"/>
        <w:jc w:val="both"/>
        <w:rPr>
          <w:noProof/>
        </w:rPr>
      </w:pPr>
      <w:r>
        <w:rPr>
          <w:noProof/>
        </w:rPr>
        <w:t>Note: You may need administration privileges to install programs on your computer in which case give the program permission to do so when prompted or ask your supervisor before installing.</w:t>
      </w:r>
    </w:p>
    <w:p w:rsidR="00211E9B" w:rsidRDefault="00CD6376" w:rsidP="00506750">
      <w:pPr>
        <w:pStyle w:val="ITWorksfontbody"/>
        <w:numPr>
          <w:ilvl w:val="0"/>
          <w:numId w:val="2"/>
        </w:numPr>
        <w:jc w:val="both"/>
      </w:pPr>
      <w:r>
        <w:t xml:space="preserve">Navigate to the folder </w:t>
      </w:r>
      <w:proofErr w:type="spellStart"/>
      <w:r>
        <w:t>srv</w:t>
      </w:r>
      <w:proofErr w:type="spellEnd"/>
      <w:r w:rsidR="00211E9B">
        <w:t>.</w:t>
      </w:r>
      <w:r>
        <w:t xml:space="preserve"> </w:t>
      </w:r>
      <w:r w:rsidR="00211E9B" w:rsidRPr="00211E9B">
        <w:rPr>
          <w:noProof/>
        </w:rPr>
        <w:t xml:space="preserve"> </w:t>
      </w:r>
    </w:p>
    <w:p w:rsidR="00A605F9" w:rsidRDefault="00CD6376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459C67D" wp14:editId="49A1C9F4">
            <wp:extent cx="5543550" cy="1190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70" w:rsidRDefault="00A605F9" w:rsidP="00506750">
      <w:pPr>
        <w:pStyle w:val="Caption"/>
        <w:jc w:val="both"/>
      </w:pPr>
      <w:r>
        <w:t xml:space="preserve">Figure </w:t>
      </w:r>
      <w:r w:rsidR="005A1660">
        <w:fldChar w:fldCharType="begin"/>
      </w:r>
      <w:r w:rsidR="005A1660">
        <w:instrText xml:space="preserve"> SEQ Figure \* ARABIC </w:instrText>
      </w:r>
      <w:r w:rsidR="005A1660">
        <w:fldChar w:fldCharType="separate"/>
      </w:r>
      <w:r w:rsidR="001323D6">
        <w:rPr>
          <w:noProof/>
        </w:rPr>
        <w:t>4</w:t>
      </w:r>
      <w:r w:rsidR="005A1660">
        <w:rPr>
          <w:noProof/>
        </w:rPr>
        <w:fldChar w:fldCharType="end"/>
      </w:r>
      <w:r>
        <w:t xml:space="preserve">: </w:t>
      </w:r>
      <w:r w:rsidR="00CD6376">
        <w:t xml:space="preserve">Navigating into the </w:t>
      </w:r>
      <w:proofErr w:type="spellStart"/>
      <w:r w:rsidR="00CD6376">
        <w:t>srv</w:t>
      </w:r>
      <w:proofErr w:type="spellEnd"/>
      <w:r w:rsidR="00CD6376">
        <w:t xml:space="preserve"> folder</w:t>
      </w:r>
    </w:p>
    <w:p w:rsidR="00BA4F0F" w:rsidRDefault="00BA4F0F" w:rsidP="00506750">
      <w:pPr>
        <w:pStyle w:val="ITWorksfontbody"/>
        <w:ind w:left="720"/>
        <w:jc w:val="both"/>
      </w:pPr>
    </w:p>
    <w:p w:rsidR="00CD6376" w:rsidRDefault="00CD6376" w:rsidP="00506750">
      <w:pPr>
        <w:pStyle w:val="ITWorksfontbody"/>
        <w:ind w:left="720"/>
        <w:jc w:val="both"/>
      </w:pPr>
    </w:p>
    <w:p w:rsidR="00CD6376" w:rsidRDefault="00CD6376" w:rsidP="00506750">
      <w:pPr>
        <w:pStyle w:val="ITWorksfontbody"/>
        <w:ind w:left="720"/>
        <w:jc w:val="both"/>
      </w:pPr>
    </w:p>
    <w:p w:rsidR="00211E9B" w:rsidRDefault="00CD6376" w:rsidP="00506750">
      <w:pPr>
        <w:pStyle w:val="ITWorksfontbody"/>
        <w:numPr>
          <w:ilvl w:val="0"/>
          <w:numId w:val="2"/>
        </w:numPr>
        <w:jc w:val="both"/>
      </w:pPr>
      <w:r>
        <w:lastRenderedPageBreak/>
        <w:t xml:space="preserve">Execute the installer </w:t>
      </w:r>
      <w:proofErr w:type="spellStart"/>
      <w:r>
        <w:t>npm</w:t>
      </w:r>
      <w:proofErr w:type="spellEnd"/>
      <w:r>
        <w:t xml:space="preserve"> install</w:t>
      </w:r>
    </w:p>
    <w:p w:rsidR="00642B41" w:rsidRDefault="00CD6376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2B384CCD" wp14:editId="410D4FE4">
            <wp:extent cx="558165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0F" w:rsidRDefault="00642B41" w:rsidP="00506750">
      <w:pPr>
        <w:pStyle w:val="Caption"/>
        <w:jc w:val="both"/>
      </w:pPr>
      <w:r>
        <w:t xml:space="preserve">Figure </w:t>
      </w:r>
      <w:r w:rsidR="005A1660">
        <w:fldChar w:fldCharType="begin"/>
      </w:r>
      <w:r w:rsidR="005A1660">
        <w:instrText xml:space="preserve"> SEQ Figure \* ARABIC </w:instrText>
      </w:r>
      <w:r w:rsidR="005A1660">
        <w:fldChar w:fldCharType="separate"/>
      </w:r>
      <w:r w:rsidR="001323D6">
        <w:rPr>
          <w:noProof/>
        </w:rPr>
        <w:t>5</w:t>
      </w:r>
      <w:r w:rsidR="005A1660">
        <w:rPr>
          <w:noProof/>
        </w:rPr>
        <w:fldChar w:fldCharType="end"/>
      </w:r>
      <w:r>
        <w:t xml:space="preserve">:  </w:t>
      </w:r>
      <w:r w:rsidR="00CD6376">
        <w:t>Executing the installer</w:t>
      </w:r>
      <w:r>
        <w:t xml:space="preserve"> for </w:t>
      </w:r>
      <w:r w:rsidR="00CD6376">
        <w:t>SRV Management System</w:t>
      </w:r>
    </w:p>
    <w:p w:rsidR="00BA4F0F" w:rsidRDefault="00CD6376" w:rsidP="00506750">
      <w:pPr>
        <w:pStyle w:val="ITWorksfontbody"/>
        <w:numPr>
          <w:ilvl w:val="0"/>
          <w:numId w:val="2"/>
        </w:numPr>
        <w:jc w:val="both"/>
      </w:pPr>
      <w:r>
        <w:t>Start your program</w:t>
      </w:r>
      <w:r w:rsidR="00BA4F0F">
        <w:t>.</w:t>
      </w:r>
    </w:p>
    <w:p w:rsidR="003715BC" w:rsidRDefault="00CD6376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534DD270" wp14:editId="5F85224E">
            <wp:extent cx="5648325" cy="48958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A7" w:rsidRDefault="003715BC" w:rsidP="00506750">
      <w:pPr>
        <w:pStyle w:val="Caption"/>
        <w:jc w:val="both"/>
      </w:pPr>
      <w:r>
        <w:t xml:space="preserve">Figure </w:t>
      </w:r>
      <w:r w:rsidR="005A1660">
        <w:fldChar w:fldCharType="begin"/>
      </w:r>
      <w:r w:rsidR="005A1660">
        <w:instrText xml:space="preserve"> SEQ Figure \* ARABIC </w:instrText>
      </w:r>
      <w:r w:rsidR="005A1660">
        <w:fldChar w:fldCharType="separate"/>
      </w:r>
      <w:r w:rsidR="001323D6">
        <w:rPr>
          <w:noProof/>
        </w:rPr>
        <w:t>6</w:t>
      </w:r>
      <w:r w:rsidR="005A1660">
        <w:rPr>
          <w:noProof/>
        </w:rPr>
        <w:fldChar w:fldCharType="end"/>
      </w:r>
      <w:r>
        <w:t xml:space="preserve">: </w:t>
      </w:r>
      <w:r w:rsidR="00CD6376">
        <w:t>Starting your program</w:t>
      </w:r>
    </w:p>
    <w:p w:rsidR="0054799C" w:rsidRDefault="0054799C" w:rsidP="00506750">
      <w:pPr>
        <w:pStyle w:val="ITWorksfontbody"/>
        <w:jc w:val="both"/>
      </w:pPr>
      <w:r>
        <w:br w:type="page"/>
      </w:r>
    </w:p>
    <w:p w:rsidR="0054799C" w:rsidRDefault="0054799C" w:rsidP="00506750">
      <w:pPr>
        <w:pStyle w:val="ITWorksfontbody"/>
        <w:jc w:val="both"/>
      </w:pPr>
    </w:p>
    <w:p w:rsidR="00BA4F0F" w:rsidRDefault="00CD6376" w:rsidP="00506750">
      <w:pPr>
        <w:pStyle w:val="ITWorksfontbody"/>
        <w:numPr>
          <w:ilvl w:val="0"/>
          <w:numId w:val="2"/>
        </w:numPr>
        <w:jc w:val="both"/>
      </w:pPr>
      <w:r>
        <w:t>Allow access if requested</w:t>
      </w:r>
      <w:r w:rsidR="00BA4F0F">
        <w:t>.</w:t>
      </w:r>
    </w:p>
    <w:p w:rsidR="00064D6A" w:rsidRDefault="00CD6376" w:rsidP="00506750">
      <w:pPr>
        <w:pStyle w:val="ITWorksfontbody"/>
        <w:widowControl w:val="0"/>
        <w:ind w:left="360"/>
        <w:jc w:val="both"/>
      </w:pPr>
      <w:r>
        <w:rPr>
          <w:noProof/>
        </w:rPr>
        <w:drawing>
          <wp:inline distT="0" distB="0" distL="0" distR="0" wp14:anchorId="7FF0EB1D" wp14:editId="26F4A473">
            <wp:extent cx="5086350" cy="3981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0F" w:rsidRDefault="00064D6A" w:rsidP="00506750">
      <w:pPr>
        <w:pStyle w:val="Caption"/>
        <w:jc w:val="both"/>
      </w:pPr>
      <w:r>
        <w:t xml:space="preserve">Figure </w:t>
      </w:r>
      <w:r w:rsidR="005A1660">
        <w:fldChar w:fldCharType="begin"/>
      </w:r>
      <w:r w:rsidR="005A1660">
        <w:instrText xml:space="preserve"> SEQ Figure \* ARABIC </w:instrText>
      </w:r>
      <w:r w:rsidR="005A1660">
        <w:fldChar w:fldCharType="separate"/>
      </w:r>
      <w:r w:rsidR="001323D6">
        <w:rPr>
          <w:noProof/>
        </w:rPr>
        <w:t>7</w:t>
      </w:r>
      <w:r w:rsidR="005A1660">
        <w:rPr>
          <w:noProof/>
        </w:rPr>
        <w:fldChar w:fldCharType="end"/>
      </w:r>
      <w:r>
        <w:t xml:space="preserve">: </w:t>
      </w:r>
      <w:r w:rsidR="00CD6376">
        <w:t>Allow access</w:t>
      </w:r>
    </w:p>
    <w:p w:rsidR="00064D6A" w:rsidRDefault="00064D6A" w:rsidP="00506750">
      <w:pPr>
        <w:pStyle w:val="ITWorksfontbody"/>
        <w:jc w:val="both"/>
      </w:pPr>
      <w:r>
        <w:br w:type="page"/>
      </w:r>
    </w:p>
    <w:p w:rsidR="00097413" w:rsidRPr="00097413" w:rsidRDefault="00097413" w:rsidP="00506750">
      <w:pPr>
        <w:jc w:val="both"/>
        <w:sectPr w:rsidR="00097413" w:rsidRPr="00097413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652418" w:rsidRDefault="00652418" w:rsidP="00506750">
      <w:pPr>
        <w:jc w:val="both"/>
      </w:pPr>
    </w:p>
    <w:p w:rsidR="00C93AA7" w:rsidRDefault="00E6779F" w:rsidP="00506750">
      <w:pPr>
        <w:pStyle w:val="ITWorksheadings"/>
        <w:jc w:val="both"/>
      </w:pPr>
      <w:bookmarkStart w:id="10" w:name="_Toc12461986"/>
      <w:r>
        <w:t xml:space="preserve">How to use </w:t>
      </w:r>
      <w:r w:rsidR="00CD6376">
        <w:t>SRV Management System</w:t>
      </w:r>
      <w:bookmarkEnd w:id="10"/>
    </w:p>
    <w:p w:rsidR="00E6779F" w:rsidRDefault="003602B7" w:rsidP="00506750">
      <w:pPr>
        <w:pStyle w:val="ITWorkssubheading"/>
        <w:jc w:val="both"/>
      </w:pPr>
      <w:bookmarkStart w:id="11" w:name="_Toc12461987"/>
      <w:r>
        <w:t xml:space="preserve">How to </w:t>
      </w:r>
      <w:r w:rsidR="00CD6376">
        <w:t xml:space="preserve">login as </w:t>
      </w:r>
      <w:r w:rsidR="001F0315">
        <w:t xml:space="preserve">a </w:t>
      </w:r>
      <w:r w:rsidR="00CD6376">
        <w:t>Student</w:t>
      </w:r>
      <w:bookmarkEnd w:id="11"/>
    </w:p>
    <w:p w:rsidR="003602B7" w:rsidRDefault="00CD6376" w:rsidP="00506750">
      <w:pPr>
        <w:pStyle w:val="ITWorksfontbody"/>
        <w:jc w:val="both"/>
      </w:pPr>
      <w:r>
        <w:t>Login as a Student</w:t>
      </w:r>
      <w:r w:rsidR="004F3E61">
        <w:t>.</w:t>
      </w:r>
      <w:r>
        <w:t xml:space="preserve"> – User: student, Password: student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6376" w:rsidTr="00506750">
        <w:tc>
          <w:tcPr>
            <w:tcW w:w="9016" w:type="dxa"/>
          </w:tcPr>
          <w:p w:rsidR="00CD6376" w:rsidRDefault="00CD6376" w:rsidP="00506750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C9DE81A" wp14:editId="20DDD8D5">
                  <wp:extent cx="5519898" cy="3104866"/>
                  <wp:effectExtent l="0" t="0" r="508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02B7" w:rsidRDefault="00E64B1E" w:rsidP="00506750">
      <w:pPr>
        <w:pStyle w:val="Caption"/>
        <w:jc w:val="both"/>
      </w:pPr>
      <w:r>
        <w:t xml:space="preserve">Figure </w:t>
      </w:r>
      <w:r w:rsidR="005040E3">
        <w:t>8</w:t>
      </w:r>
      <w:r>
        <w:t xml:space="preserve">: Main window </w:t>
      </w:r>
      <w:r w:rsidR="00CD6376">
        <w:t>for SRV Management System</w:t>
      </w:r>
    </w:p>
    <w:p w:rsidR="003602B7" w:rsidRDefault="003602B7" w:rsidP="00506750">
      <w:pPr>
        <w:pStyle w:val="ITWorkssubheading"/>
        <w:jc w:val="both"/>
        <w:sectPr w:rsidR="003602B7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3602B7" w:rsidRDefault="003602B7" w:rsidP="00506750">
      <w:pPr>
        <w:pStyle w:val="Heading2"/>
        <w:jc w:val="both"/>
      </w:pPr>
      <w:bookmarkStart w:id="12" w:name="_Toc12461988"/>
      <w:r>
        <w:lastRenderedPageBreak/>
        <w:t xml:space="preserve">How to </w:t>
      </w:r>
      <w:r w:rsidR="00E57D32">
        <w:t xml:space="preserve">view </w:t>
      </w:r>
      <w:r w:rsidR="00CD6376">
        <w:t>the dashboard</w:t>
      </w:r>
      <w:bookmarkEnd w:id="12"/>
    </w:p>
    <w:p w:rsidR="003602B7" w:rsidRDefault="003B61BD" w:rsidP="00506750">
      <w:pPr>
        <w:pStyle w:val="ITWorksfontbody"/>
        <w:jc w:val="both"/>
      </w:pPr>
      <w:r>
        <w:t xml:space="preserve">Once </w:t>
      </w:r>
      <w:r w:rsidR="005B7D1C">
        <w:t xml:space="preserve">SRV Management System </w:t>
      </w:r>
      <w:r>
        <w:t xml:space="preserve">has finished </w:t>
      </w:r>
      <w:r w:rsidR="00CD6376">
        <w:t>checking your credentials it will send you to your dashboard</w:t>
      </w:r>
      <w:r>
        <w:t>.</w:t>
      </w:r>
    </w:p>
    <w:p w:rsidR="001323D6" w:rsidRDefault="00CD6376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3C4D2583" wp14:editId="76A4E947">
            <wp:extent cx="5545574" cy="3009331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0002" cy="301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0E9" w:rsidRDefault="001323D6" w:rsidP="00506750">
      <w:pPr>
        <w:pStyle w:val="Caption"/>
        <w:jc w:val="both"/>
      </w:pPr>
      <w:r>
        <w:t xml:space="preserve">Figure </w:t>
      </w:r>
      <w:r w:rsidR="005040E3">
        <w:t>9</w:t>
      </w:r>
      <w:r>
        <w:t xml:space="preserve">: </w:t>
      </w:r>
      <w:r w:rsidR="00CD6376">
        <w:t>Student Dashboard</w:t>
      </w:r>
    </w:p>
    <w:p w:rsidR="00CD6376" w:rsidRDefault="00CD6376" w:rsidP="00506750">
      <w:pPr>
        <w:jc w:val="both"/>
      </w:pPr>
    </w:p>
    <w:p w:rsidR="00CD6376" w:rsidRDefault="00CD6376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CD6376" w:rsidRDefault="00CD6376" w:rsidP="00506750">
      <w:pPr>
        <w:pStyle w:val="Heading2"/>
        <w:jc w:val="both"/>
      </w:pPr>
      <w:bookmarkStart w:id="13" w:name="_Toc12461989"/>
      <w:r>
        <w:lastRenderedPageBreak/>
        <w:t>How to access SRV</w:t>
      </w:r>
      <w:bookmarkEnd w:id="13"/>
    </w:p>
    <w:p w:rsidR="00CD6376" w:rsidRDefault="001F0315" w:rsidP="00506750">
      <w:pPr>
        <w:pStyle w:val="ITWorksfontbody"/>
        <w:jc w:val="both"/>
      </w:pPr>
      <w:r>
        <w:t>The first icon will send you to the student SRV</w:t>
      </w:r>
    </w:p>
    <w:p w:rsidR="00CD6376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ED4FBA4" wp14:editId="6BC67AFF">
            <wp:extent cx="5555514" cy="5902657"/>
            <wp:effectExtent l="0" t="0" r="762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2096" cy="59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376" w:rsidRDefault="00CD6376" w:rsidP="00506750">
      <w:pPr>
        <w:pStyle w:val="Caption"/>
        <w:jc w:val="both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: Student </w:t>
      </w:r>
      <w:r w:rsidR="001F0315">
        <w:t>SRV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14" w:name="_Toc12461990"/>
      <w:r>
        <w:lastRenderedPageBreak/>
        <w:t>How to filter by courses</w:t>
      </w:r>
      <w:bookmarkEnd w:id="14"/>
    </w:p>
    <w:p w:rsidR="001F0315" w:rsidRDefault="001F0315" w:rsidP="00506750">
      <w:pPr>
        <w:pStyle w:val="ITWorksfontbody"/>
        <w:jc w:val="both"/>
      </w:pPr>
      <w:r>
        <w:t>Find the filter input textbox and just type your keyword.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2586BC2" wp14:editId="452AD97A">
            <wp:extent cx="5533017" cy="3521122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6495" cy="35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11</w:t>
      </w:r>
      <w:r>
        <w:t>: Filtering courses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15" w:name="_Toc12461991"/>
      <w:r>
        <w:lastRenderedPageBreak/>
        <w:t>How to export the table to a PDF file</w:t>
      </w:r>
      <w:bookmarkEnd w:id="15"/>
    </w:p>
    <w:p w:rsidR="001F0315" w:rsidRDefault="001F0315" w:rsidP="00506750">
      <w:pPr>
        <w:pStyle w:val="ITWorksfontbody"/>
        <w:jc w:val="both"/>
      </w:pPr>
      <w:r>
        <w:t>Just click the PDF button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5A957DA" wp14:editId="7C9C2E58">
            <wp:extent cx="5580555" cy="3138985"/>
            <wp:effectExtent l="0" t="0" r="127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8257" cy="314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12</w:t>
      </w:r>
      <w:r>
        <w:t>: Exporting the PDF file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4FB1E638" wp14:editId="76D9C97B">
            <wp:extent cx="5561006" cy="2702257"/>
            <wp:effectExtent l="0" t="0" r="1905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042" cy="270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13</w:t>
      </w:r>
      <w:r>
        <w:t>: PDF file</w:t>
      </w:r>
    </w:p>
    <w:p w:rsidR="001F0315" w:rsidRPr="001F0315" w:rsidRDefault="001F0315" w:rsidP="00506750">
      <w:pPr>
        <w:jc w:val="both"/>
        <w:sectPr w:rsidR="001F0315" w:rsidRPr="001F0315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1F0315" w:rsidRDefault="001F0315" w:rsidP="00506750">
      <w:pPr>
        <w:pStyle w:val="ITWorkssubheading"/>
        <w:jc w:val="both"/>
      </w:pPr>
      <w:bookmarkStart w:id="16" w:name="_Toc12461992"/>
      <w:r>
        <w:lastRenderedPageBreak/>
        <w:t>How to login as a Lecturer</w:t>
      </w:r>
      <w:bookmarkEnd w:id="16"/>
    </w:p>
    <w:p w:rsidR="001F0315" w:rsidRDefault="001F0315" w:rsidP="00506750">
      <w:pPr>
        <w:pStyle w:val="ITWorksfontbody"/>
        <w:jc w:val="both"/>
      </w:pPr>
      <w:r>
        <w:t>Login as a Lecturer. – User: lecturer, Password: lecturer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0315" w:rsidTr="00506750">
        <w:tc>
          <w:tcPr>
            <w:tcW w:w="9016" w:type="dxa"/>
          </w:tcPr>
          <w:p w:rsidR="001F0315" w:rsidRDefault="001F0315" w:rsidP="00506750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9D5712B" wp14:editId="3C637EAD">
                  <wp:extent cx="5519898" cy="3104866"/>
                  <wp:effectExtent l="0" t="0" r="5080" b="63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14</w:t>
      </w:r>
      <w:r>
        <w:t>: Main window for SRV Management System</w:t>
      </w:r>
    </w:p>
    <w:p w:rsidR="001F0315" w:rsidRDefault="001F0315" w:rsidP="00506750">
      <w:pPr>
        <w:pStyle w:val="ITWorkssubheading"/>
        <w:jc w:val="both"/>
        <w:sectPr w:rsidR="001F0315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1F0315" w:rsidRDefault="001F0315" w:rsidP="00506750">
      <w:pPr>
        <w:pStyle w:val="Heading2"/>
        <w:jc w:val="both"/>
      </w:pPr>
      <w:bookmarkStart w:id="17" w:name="_Toc12461993"/>
      <w:r>
        <w:lastRenderedPageBreak/>
        <w:t>How to view the dashboard</w:t>
      </w:r>
      <w:bookmarkEnd w:id="17"/>
    </w:p>
    <w:p w:rsidR="001F0315" w:rsidRDefault="001F0315" w:rsidP="00506750">
      <w:pPr>
        <w:pStyle w:val="ITWorksfontbody"/>
        <w:jc w:val="both"/>
      </w:pPr>
      <w:r>
        <w:t>Once SRV Management System has finished checking your credentials it will send you to your dashboard.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E3B7D74" wp14:editId="1B4886A3">
            <wp:extent cx="5568423" cy="31321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8945" cy="313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15</w:t>
      </w:r>
      <w:r>
        <w:t>: Lecturer Dashboard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18" w:name="_Toc12461994"/>
      <w:r>
        <w:lastRenderedPageBreak/>
        <w:t>How to access SRV</w:t>
      </w:r>
      <w:bookmarkEnd w:id="18"/>
    </w:p>
    <w:p w:rsidR="001F0315" w:rsidRDefault="001F0315" w:rsidP="00506750">
      <w:pPr>
        <w:pStyle w:val="ITWorksfontbody"/>
        <w:jc w:val="both"/>
      </w:pPr>
      <w:r>
        <w:t>The first icon will send you to the Lecturer SRV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23ECDF3" wp14:editId="4E6FB21A">
            <wp:extent cx="5560608" cy="5616054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180" cy="562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16</w:t>
      </w:r>
      <w:r>
        <w:t>: Lecturer SRV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19" w:name="_Toc12461995"/>
      <w:r>
        <w:lastRenderedPageBreak/>
        <w:t>How to filter by courses</w:t>
      </w:r>
      <w:bookmarkEnd w:id="19"/>
    </w:p>
    <w:p w:rsidR="001F0315" w:rsidRDefault="001F0315" w:rsidP="00506750">
      <w:pPr>
        <w:pStyle w:val="ITWorksfontbody"/>
        <w:jc w:val="both"/>
      </w:pPr>
      <w:r>
        <w:t>Find the filter input textbox and just type your keyword.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776A72D" wp14:editId="6DF81002">
            <wp:extent cx="5561197" cy="4073857"/>
            <wp:effectExtent l="0" t="0" r="190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5258" cy="407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17</w:t>
      </w:r>
      <w:r>
        <w:t>: Filtering courses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ITWorkssubheading"/>
        <w:jc w:val="both"/>
      </w:pPr>
      <w:bookmarkStart w:id="20" w:name="_Toc12461996"/>
      <w:r>
        <w:lastRenderedPageBreak/>
        <w:t>How to login as an Administrator</w:t>
      </w:r>
      <w:bookmarkEnd w:id="20"/>
    </w:p>
    <w:p w:rsidR="001F0315" w:rsidRDefault="001F0315" w:rsidP="00506750">
      <w:pPr>
        <w:pStyle w:val="ITWorksfontbody"/>
        <w:jc w:val="both"/>
      </w:pPr>
      <w:r>
        <w:t>Login as an Administrator. – User: admin, Password: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0315" w:rsidTr="00506750">
        <w:tc>
          <w:tcPr>
            <w:tcW w:w="9016" w:type="dxa"/>
          </w:tcPr>
          <w:p w:rsidR="001F0315" w:rsidRDefault="001F0315" w:rsidP="00506750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53791DD" wp14:editId="7FE3990F">
                  <wp:extent cx="5519898" cy="3104866"/>
                  <wp:effectExtent l="0" t="0" r="5080" b="63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18</w:t>
      </w:r>
      <w:r>
        <w:t>: Main window for SRV Management System</w:t>
      </w:r>
    </w:p>
    <w:p w:rsidR="001F0315" w:rsidRDefault="001F0315" w:rsidP="00506750">
      <w:pPr>
        <w:pStyle w:val="ITWorkssubheading"/>
        <w:jc w:val="both"/>
        <w:sectPr w:rsidR="001F0315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1F0315" w:rsidRDefault="001F0315" w:rsidP="00506750">
      <w:pPr>
        <w:pStyle w:val="Heading2"/>
        <w:jc w:val="both"/>
      </w:pPr>
      <w:bookmarkStart w:id="21" w:name="_Toc12461997"/>
      <w:r>
        <w:lastRenderedPageBreak/>
        <w:t>How to view the dashboard</w:t>
      </w:r>
      <w:bookmarkEnd w:id="21"/>
    </w:p>
    <w:p w:rsidR="001F0315" w:rsidRDefault="001F0315" w:rsidP="00506750">
      <w:pPr>
        <w:pStyle w:val="ITWorksfontbody"/>
        <w:jc w:val="both"/>
      </w:pPr>
      <w:r>
        <w:t>Once SRV Management System has finished checking your credentials it will send you to your maintainers</w:t>
      </w:r>
      <w:r w:rsidR="004C456A">
        <w:t xml:space="preserve"> for Admins, Lecturers and Students</w:t>
      </w:r>
    </w:p>
    <w:p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87AF517" wp14:editId="40192542">
            <wp:extent cx="5500047" cy="309370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3922" cy="309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19</w:t>
      </w:r>
      <w:r>
        <w:t>: Admin CRUD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22" w:name="_Toc12461998"/>
      <w:r>
        <w:lastRenderedPageBreak/>
        <w:t>How to</w:t>
      </w:r>
      <w:r w:rsidR="004C456A">
        <w:t xml:space="preserve"> add an Administrator</w:t>
      </w:r>
      <w:bookmarkEnd w:id="22"/>
    </w:p>
    <w:p w:rsidR="001F0315" w:rsidRDefault="004C456A" w:rsidP="00506750">
      <w:pPr>
        <w:pStyle w:val="ITWorksfontbody"/>
        <w:jc w:val="both"/>
      </w:pPr>
      <w:r>
        <w:t>Click the button “Add a new Administrator”</w:t>
      </w:r>
    </w:p>
    <w:p w:rsidR="001F0315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44A883C8" wp14:editId="0FD471F7">
            <wp:extent cx="5556293" cy="3125338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3322" cy="31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CE9143A" wp14:editId="74B9DC05">
            <wp:extent cx="5519898" cy="3104866"/>
            <wp:effectExtent l="0" t="0" r="508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3001" cy="31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0FEBEFDD" wp14:editId="695DA3EF">
            <wp:extent cx="5568423" cy="3132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2882" cy="313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21</w:t>
      </w:r>
      <w:r>
        <w:t xml:space="preserve">: </w:t>
      </w:r>
      <w:r w:rsidR="004C456A">
        <w:t>Adding an administrator for</w:t>
      </w:r>
      <w:r>
        <w:t xml:space="preserve"> SRV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23" w:name="_Toc12461999"/>
      <w:r>
        <w:lastRenderedPageBreak/>
        <w:t xml:space="preserve">How to </w:t>
      </w:r>
      <w:r w:rsidR="004C456A">
        <w:t>Update an Administrator</w:t>
      </w:r>
      <w:bookmarkEnd w:id="23"/>
    </w:p>
    <w:p w:rsidR="001F0315" w:rsidRDefault="004C456A" w:rsidP="00506750">
      <w:pPr>
        <w:pStyle w:val="ITWorksfontbody"/>
        <w:jc w:val="both"/>
      </w:pPr>
      <w:r>
        <w:t>Look for the Administrator you want to edit and click the Update button</w:t>
      </w:r>
      <w:r w:rsidR="001F0315">
        <w:t>.</w:t>
      </w:r>
    </w:p>
    <w:p w:rsidR="001F0315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A2B592D" wp14:editId="4C0905D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474A703F" wp14:editId="0DC10B4A">
            <wp:extent cx="5738267" cy="322769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111" cy="32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1702AE0C" wp14:editId="5CDBC319">
            <wp:extent cx="5859583" cy="3295934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3320" cy="330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22</w:t>
      </w:r>
      <w:r>
        <w:t xml:space="preserve">: </w:t>
      </w:r>
      <w:r w:rsidR="004C456A">
        <w:t xml:space="preserve">Editing </w:t>
      </w:r>
      <w:r w:rsidR="00506750">
        <w:t>A</w:t>
      </w:r>
      <w:r w:rsidR="004C456A">
        <w:t>dministrators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pStyle w:val="Heading2"/>
        <w:jc w:val="both"/>
      </w:pPr>
      <w:bookmarkStart w:id="24" w:name="_Toc12462000"/>
      <w:r>
        <w:t xml:space="preserve">How to </w:t>
      </w:r>
      <w:r w:rsidR="004C456A">
        <w:t>delete an Administrator</w:t>
      </w:r>
      <w:bookmarkEnd w:id="24"/>
    </w:p>
    <w:p w:rsidR="001F0315" w:rsidRDefault="001F0315" w:rsidP="00506750">
      <w:pPr>
        <w:pStyle w:val="ITWorksfontbody"/>
        <w:jc w:val="both"/>
      </w:pPr>
      <w:r>
        <w:t xml:space="preserve">Just click the </w:t>
      </w:r>
      <w:r w:rsidR="00506750">
        <w:t>Delete</w:t>
      </w:r>
      <w:r>
        <w:t xml:space="preserve"> button</w:t>
      </w:r>
    </w:p>
    <w:p w:rsidR="001F0315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A4FB940" wp14:editId="3F82A7D0">
            <wp:extent cx="5486400" cy="3086024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0367" cy="3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6A4CA6B6" wp14:editId="19A4820A">
            <wp:extent cx="5506871" cy="3097539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2532" cy="31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15" w:rsidRDefault="001F0315" w:rsidP="00506750">
      <w:pPr>
        <w:pStyle w:val="Caption"/>
        <w:jc w:val="both"/>
      </w:pPr>
      <w:r>
        <w:t xml:space="preserve">Figure </w:t>
      </w:r>
      <w:r w:rsidR="005040E3">
        <w:t>23</w:t>
      </w:r>
      <w:r>
        <w:t xml:space="preserve">: </w:t>
      </w:r>
      <w:r w:rsidR="004C456A">
        <w:t>Deleting an Administrator</w:t>
      </w: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pStyle w:val="Heading2"/>
        <w:jc w:val="both"/>
      </w:pPr>
      <w:bookmarkStart w:id="25" w:name="_Toc12462001"/>
      <w:r>
        <w:t>How to add a Lecturer</w:t>
      </w:r>
      <w:bookmarkEnd w:id="25"/>
    </w:p>
    <w:p w:rsidR="004C456A" w:rsidRDefault="004C456A" w:rsidP="00506750">
      <w:pPr>
        <w:pStyle w:val="ITWorksfontbody"/>
        <w:jc w:val="both"/>
      </w:pPr>
      <w:r>
        <w:t>Click the button “Add a new Lecturer”</w:t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72BD774" wp14:editId="37F53DBB">
            <wp:extent cx="5556293" cy="3125338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9062" cy="31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3757722C" wp14:editId="30C3CB44">
            <wp:extent cx="5568423" cy="313216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0176" cy="31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07C521EA" wp14:editId="30B2BE6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Caption"/>
        <w:jc w:val="both"/>
      </w:pPr>
      <w:r>
        <w:t xml:space="preserve">Figure </w:t>
      </w:r>
      <w:r w:rsidR="005040E3">
        <w:t>24</w:t>
      </w:r>
      <w:r>
        <w:t>: Adding a Lecturer for SRV</w:t>
      </w: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pStyle w:val="Heading2"/>
        <w:jc w:val="both"/>
      </w:pPr>
      <w:bookmarkStart w:id="26" w:name="_Toc12462002"/>
      <w:r>
        <w:lastRenderedPageBreak/>
        <w:t>How to Update a Lecturer</w:t>
      </w:r>
      <w:bookmarkEnd w:id="26"/>
    </w:p>
    <w:p w:rsidR="004C456A" w:rsidRDefault="004C456A" w:rsidP="00506750">
      <w:pPr>
        <w:pStyle w:val="ITWorksfontbody"/>
        <w:jc w:val="both"/>
      </w:pPr>
      <w:r>
        <w:t>Look for the Lecturer you want to edit and click the Update button.</w:t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32CF0AB6" wp14:editId="4BDAAACE">
            <wp:extent cx="5495634" cy="309121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8013" cy="309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6CC9EBC" wp14:editId="42F245B3">
            <wp:extent cx="5495634" cy="309121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7476" cy="30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ITWorksfontbody"/>
        <w:widowControl w:val="0"/>
        <w:jc w:val="both"/>
      </w:pPr>
    </w:p>
    <w:p w:rsidR="004C456A" w:rsidRDefault="004C456A" w:rsidP="00506750">
      <w:pPr>
        <w:pStyle w:val="Caption"/>
        <w:jc w:val="both"/>
      </w:pPr>
      <w:r>
        <w:t xml:space="preserve">Figure </w:t>
      </w:r>
      <w:r w:rsidR="005040E3">
        <w:t>25</w:t>
      </w:r>
      <w:r>
        <w:t xml:space="preserve">: Editing </w:t>
      </w:r>
      <w:r w:rsidR="00506750">
        <w:t>L</w:t>
      </w:r>
      <w:r>
        <w:t>ecturers</w:t>
      </w: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pStyle w:val="Heading2"/>
        <w:jc w:val="both"/>
      </w:pPr>
      <w:bookmarkStart w:id="27" w:name="_Toc12462003"/>
      <w:r>
        <w:lastRenderedPageBreak/>
        <w:t>How to delete a Lecturer</w:t>
      </w:r>
      <w:bookmarkEnd w:id="27"/>
    </w:p>
    <w:p w:rsidR="004C456A" w:rsidRDefault="004C456A" w:rsidP="00506750">
      <w:pPr>
        <w:pStyle w:val="ITWorksfontbody"/>
        <w:jc w:val="both"/>
      </w:pPr>
      <w:r>
        <w:t xml:space="preserve">Just click the </w:t>
      </w:r>
      <w:r w:rsidR="00506750">
        <w:t>delete</w:t>
      </w:r>
      <w:r>
        <w:t xml:space="preserve"> button</w:t>
      </w:r>
    </w:p>
    <w:p w:rsidR="004C456A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694853B9" wp14:editId="16C0D027">
            <wp:extent cx="5504513" cy="3098042"/>
            <wp:effectExtent l="0" t="0" r="127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8590" cy="31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E1EA9A7" wp14:editId="495F3459">
            <wp:extent cx="5556293" cy="3125338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5344" cy="31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56A" w:rsidRDefault="004C456A" w:rsidP="00506750">
      <w:pPr>
        <w:pStyle w:val="Caption"/>
        <w:jc w:val="both"/>
      </w:pPr>
      <w:r>
        <w:t xml:space="preserve">Figure </w:t>
      </w:r>
      <w:r w:rsidR="005040E3">
        <w:t>26</w:t>
      </w:r>
      <w:r>
        <w:t>: Deleting a</w:t>
      </w:r>
      <w:r w:rsidR="00506750">
        <w:t xml:space="preserve"> Lecturer</w:t>
      </w: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4C456A" w:rsidRDefault="004C456A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pStyle w:val="Heading2"/>
        <w:jc w:val="both"/>
      </w:pPr>
      <w:bookmarkStart w:id="28" w:name="_Toc12462004"/>
      <w:r>
        <w:t>How to add a Student</w:t>
      </w:r>
      <w:bookmarkEnd w:id="28"/>
    </w:p>
    <w:p w:rsidR="00506750" w:rsidRDefault="00506750" w:rsidP="00506750">
      <w:pPr>
        <w:pStyle w:val="ITWorksfontbody"/>
        <w:jc w:val="both"/>
      </w:pPr>
      <w:r>
        <w:t>Click the button “Add a new Student”</w:t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35F10706" wp14:editId="7AA73D27">
            <wp:extent cx="5507766" cy="3098042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1635" cy="310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D098522" wp14:editId="11453748">
            <wp:extent cx="5580555" cy="3138985"/>
            <wp:effectExtent l="0" t="0" r="127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2299" cy="313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6A030351" wp14:editId="10A31D09">
            <wp:extent cx="5532028" cy="311168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7308" cy="3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Caption"/>
        <w:jc w:val="both"/>
      </w:pPr>
      <w:r>
        <w:t xml:space="preserve">Figure </w:t>
      </w:r>
      <w:r w:rsidR="005040E3">
        <w:t>27</w:t>
      </w:r>
      <w:r>
        <w:t>: Adding a Student for SRV</w:t>
      </w: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pStyle w:val="Heading2"/>
        <w:jc w:val="both"/>
      </w:pPr>
      <w:bookmarkStart w:id="29" w:name="_Toc12462005"/>
      <w:r>
        <w:lastRenderedPageBreak/>
        <w:t>How to Update a Student</w:t>
      </w:r>
      <w:bookmarkEnd w:id="29"/>
    </w:p>
    <w:p w:rsidR="00506750" w:rsidRDefault="00506750" w:rsidP="00506750">
      <w:pPr>
        <w:pStyle w:val="ITWorksfontbody"/>
        <w:jc w:val="both"/>
      </w:pPr>
      <w:r>
        <w:t>Look for the Student you want to edit and click the Update button.</w:t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71E68A6" wp14:editId="64A1A462">
            <wp:extent cx="5507766" cy="309804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1063" cy="30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EBBDAFC" wp14:editId="67CCE989">
            <wp:extent cx="5495634" cy="309121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3" cy="30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ITWorksfontbody"/>
        <w:widowControl w:val="0"/>
        <w:jc w:val="both"/>
      </w:pPr>
    </w:p>
    <w:p w:rsidR="00506750" w:rsidRDefault="00506750" w:rsidP="00506750">
      <w:pPr>
        <w:pStyle w:val="Caption"/>
        <w:jc w:val="both"/>
      </w:pPr>
      <w:r>
        <w:t xml:space="preserve">Figure </w:t>
      </w:r>
      <w:r w:rsidR="005040E3">
        <w:t>28</w:t>
      </w:r>
      <w:r>
        <w:t>: Editing Students</w:t>
      </w: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506750" w:rsidRDefault="00506750" w:rsidP="00506750">
      <w:pPr>
        <w:pStyle w:val="Heading2"/>
        <w:jc w:val="both"/>
      </w:pPr>
      <w:bookmarkStart w:id="30" w:name="_Toc12462006"/>
      <w:r>
        <w:lastRenderedPageBreak/>
        <w:t>How to delete a Student</w:t>
      </w:r>
      <w:bookmarkEnd w:id="30"/>
    </w:p>
    <w:p w:rsidR="00506750" w:rsidRDefault="00506750" w:rsidP="00506750">
      <w:pPr>
        <w:pStyle w:val="ITWorksfontbody"/>
        <w:jc w:val="both"/>
      </w:pPr>
      <w:r>
        <w:t>Just click the delete button</w:t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0D4F74C" wp14:editId="35200F4D">
            <wp:extent cx="5544161" cy="3118514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9615" cy="312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29B7BB0" wp14:editId="51E50121">
            <wp:extent cx="5540885" cy="3118513"/>
            <wp:effectExtent l="0" t="0" r="317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3509" cy="311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750" w:rsidRDefault="00506750" w:rsidP="00506750">
      <w:pPr>
        <w:pStyle w:val="Caption"/>
        <w:jc w:val="both"/>
      </w:pPr>
      <w:r>
        <w:t xml:space="preserve">Figure </w:t>
      </w:r>
      <w:r w:rsidR="005040E3">
        <w:t>29</w:t>
      </w:r>
      <w:r>
        <w:t>: Deleting a Student</w:t>
      </w:r>
    </w:p>
    <w:p w:rsidR="00506750" w:rsidRDefault="00506750" w:rsidP="00506750">
      <w:pPr>
        <w:jc w:val="both"/>
      </w:pPr>
    </w:p>
    <w:p w:rsidR="00506750" w:rsidRDefault="00506750" w:rsidP="00506750">
      <w:pPr>
        <w:jc w:val="both"/>
      </w:pPr>
    </w:p>
    <w:p w:rsidR="004C456A" w:rsidRDefault="004C456A" w:rsidP="00506750">
      <w:pPr>
        <w:jc w:val="both"/>
      </w:pPr>
    </w:p>
    <w:p w:rsidR="001F0315" w:rsidRDefault="001F0315" w:rsidP="00506750">
      <w:pPr>
        <w:jc w:val="both"/>
      </w:pPr>
    </w:p>
    <w:p w:rsidR="001F0315" w:rsidRDefault="001F0315" w:rsidP="00506750">
      <w:pPr>
        <w:jc w:val="both"/>
      </w:pPr>
    </w:p>
    <w:p w:rsidR="00972D4C" w:rsidRDefault="00EA5C80" w:rsidP="00506750">
      <w:pPr>
        <w:pStyle w:val="ITWorksheadings"/>
        <w:jc w:val="both"/>
      </w:pPr>
      <w:bookmarkStart w:id="31" w:name="_Toc12462007"/>
      <w:r>
        <w:lastRenderedPageBreak/>
        <w:t>Troubleshooting &amp; FAQ</w:t>
      </w:r>
      <w:bookmarkEnd w:id="31"/>
    </w:p>
    <w:p w:rsidR="00EA5C80" w:rsidRDefault="00EA5C80" w:rsidP="00506750">
      <w:pPr>
        <w:pStyle w:val="ITWorkssubheading"/>
        <w:jc w:val="both"/>
      </w:pPr>
      <w:bookmarkStart w:id="32" w:name="_Toc12462008"/>
      <w:r>
        <w:t xml:space="preserve">Common </w:t>
      </w:r>
      <w:r w:rsidR="00B93765">
        <w:t>problems</w:t>
      </w:r>
      <w:bookmarkEnd w:id="32"/>
    </w:p>
    <w:p w:rsidR="00EA5C80" w:rsidRPr="004553D3" w:rsidRDefault="008C3842" w:rsidP="00506750">
      <w:pPr>
        <w:pStyle w:val="ITWorksfontbody"/>
        <w:jc w:val="both"/>
        <w:rPr>
          <w:b/>
          <w:u w:val="single"/>
        </w:rPr>
      </w:pPr>
      <w:r w:rsidRPr="004553D3">
        <w:rPr>
          <w:b/>
          <w:u w:val="single"/>
        </w:rPr>
        <w:t xml:space="preserve">Q – Why won’t </w:t>
      </w:r>
      <w:r w:rsidR="005B7D1C">
        <w:rPr>
          <w:b/>
          <w:u w:val="single"/>
        </w:rPr>
        <w:t xml:space="preserve">SRV Management System </w:t>
      </w:r>
      <w:r w:rsidRPr="004553D3">
        <w:rPr>
          <w:b/>
          <w:u w:val="single"/>
        </w:rPr>
        <w:t>install/run on my computer?</w:t>
      </w:r>
    </w:p>
    <w:p w:rsidR="00C66BE1" w:rsidRDefault="00B93765" w:rsidP="00506750">
      <w:pPr>
        <w:pStyle w:val="ITWorksfontbody"/>
        <w:jc w:val="both"/>
      </w:pPr>
      <w:r>
        <w:t xml:space="preserve">Please make sure you are using </w:t>
      </w:r>
      <w:r w:rsidR="005B7D1C">
        <w:t xml:space="preserve">SRV Management System </w:t>
      </w:r>
      <w:r>
        <w:t xml:space="preserve">on a computer </w:t>
      </w:r>
      <w:r w:rsidR="00506750">
        <w:t>with an internet connection. Since is cross-platform it will run on Windows, Linux and Mac</w:t>
      </w:r>
      <w:r w:rsidR="00EC57EB">
        <w:t>.</w:t>
      </w:r>
    </w:p>
    <w:p w:rsidR="00EA5C80" w:rsidRPr="004553D3" w:rsidRDefault="00EC57EB" w:rsidP="00506750">
      <w:pPr>
        <w:pStyle w:val="ITWorksfontbody"/>
        <w:jc w:val="both"/>
        <w:rPr>
          <w:b/>
          <w:u w:val="single"/>
        </w:rPr>
      </w:pPr>
      <w:r w:rsidRPr="004553D3">
        <w:rPr>
          <w:b/>
          <w:u w:val="single"/>
        </w:rPr>
        <w:t xml:space="preserve">Q – </w:t>
      </w:r>
      <w:r w:rsidR="005B7D1C">
        <w:rPr>
          <w:b/>
          <w:u w:val="single"/>
        </w:rPr>
        <w:t xml:space="preserve">SRV Management System </w:t>
      </w:r>
      <w:r w:rsidRPr="004553D3">
        <w:rPr>
          <w:b/>
          <w:u w:val="single"/>
        </w:rPr>
        <w:t xml:space="preserve">isn’t </w:t>
      </w:r>
      <w:r w:rsidR="00506750">
        <w:rPr>
          <w:b/>
          <w:u w:val="single"/>
        </w:rPr>
        <w:t>adding the Administrators, Lecturers or Students</w:t>
      </w:r>
      <w:r w:rsidRPr="004553D3">
        <w:rPr>
          <w:b/>
          <w:u w:val="single"/>
        </w:rPr>
        <w:t>?</w:t>
      </w:r>
    </w:p>
    <w:p w:rsidR="00EC57EB" w:rsidRDefault="005B7D1C" w:rsidP="00506750">
      <w:pPr>
        <w:pStyle w:val="ITWorksfontbody"/>
        <w:jc w:val="both"/>
      </w:pPr>
      <w:r>
        <w:t xml:space="preserve">SRV Management System </w:t>
      </w:r>
      <w:r w:rsidR="00506750">
        <w:t>requires an internet connection, please make sure your pc is connected</w:t>
      </w:r>
      <w:r w:rsidR="00EC57EB">
        <w:t>.</w:t>
      </w:r>
    </w:p>
    <w:p w:rsidR="004553D3" w:rsidRDefault="004553D3" w:rsidP="00506750">
      <w:pPr>
        <w:pStyle w:val="ITWorksfontbody"/>
        <w:jc w:val="both"/>
      </w:pPr>
      <w:r>
        <w:br w:type="page"/>
      </w:r>
    </w:p>
    <w:p w:rsidR="00EA5C80" w:rsidRDefault="00EA5C80" w:rsidP="00506750">
      <w:pPr>
        <w:pStyle w:val="ITWorkssubheading"/>
        <w:jc w:val="both"/>
      </w:pPr>
      <w:bookmarkStart w:id="33" w:name="_Toc12462009"/>
      <w:r>
        <w:lastRenderedPageBreak/>
        <w:t>Contact details</w:t>
      </w:r>
      <w:bookmarkEnd w:id="33"/>
    </w:p>
    <w:p w:rsidR="00506750" w:rsidRDefault="002245BA" w:rsidP="00506750">
      <w:pPr>
        <w:pStyle w:val="ITWorksfontbody"/>
        <w:jc w:val="both"/>
      </w:pPr>
      <w:r>
        <w:t xml:space="preserve">For further help on using </w:t>
      </w:r>
      <w:r w:rsidR="00506750">
        <w:t>SRV Management System just click on info and then in Source Code</w:t>
      </w:r>
    </w:p>
    <w:p w:rsidR="00506750" w:rsidRDefault="00506750" w:rsidP="00506750">
      <w:pPr>
        <w:pStyle w:val="ITWorksfontbody"/>
        <w:jc w:val="both"/>
      </w:pPr>
      <w:r>
        <w:rPr>
          <w:noProof/>
        </w:rPr>
        <w:drawing>
          <wp:inline distT="0" distB="0" distL="0" distR="0" wp14:anchorId="25681163" wp14:editId="246FD517">
            <wp:extent cx="5532028" cy="31116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5156" cy="31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E3" w:rsidRDefault="00506750" w:rsidP="005040E3">
      <w:pPr>
        <w:pStyle w:val="Caption"/>
        <w:jc w:val="both"/>
      </w:pPr>
      <w:r>
        <w:t xml:space="preserve"> </w:t>
      </w:r>
      <w:r w:rsidR="005040E3">
        <w:t xml:space="preserve">Figure </w:t>
      </w:r>
      <w:r w:rsidR="005040E3">
        <w:t>30</w:t>
      </w:r>
      <w:r w:rsidR="005040E3">
        <w:t xml:space="preserve">: </w:t>
      </w:r>
      <w:r w:rsidR="005040E3">
        <w:t>Source code</w:t>
      </w:r>
    </w:p>
    <w:p w:rsidR="00506750" w:rsidRDefault="00506750" w:rsidP="00506750">
      <w:pPr>
        <w:pStyle w:val="ITWorkssubheading"/>
        <w:jc w:val="both"/>
      </w:pPr>
      <w:bookmarkStart w:id="34" w:name="_Toc12462010"/>
      <w:r>
        <w:t>About us</w:t>
      </w:r>
      <w:bookmarkEnd w:id="34"/>
    </w:p>
    <w:p w:rsidR="00506750" w:rsidRPr="00506750" w:rsidRDefault="00506750" w:rsidP="00506750">
      <w:pPr>
        <w:pStyle w:val="ITWorksfontbody"/>
        <w:rPr>
          <w:lang w:val="en-AU"/>
        </w:rPr>
      </w:pPr>
      <w:r>
        <w:rPr>
          <w:lang w:val="en-AU"/>
        </w:rPr>
        <w:t>For information regarding the developers, click Info and the About Us</w:t>
      </w:r>
    </w:p>
    <w:p w:rsidR="00506750" w:rsidRDefault="005040E3" w:rsidP="00506750">
      <w:pPr>
        <w:pStyle w:val="ITWorksfontbody"/>
        <w:jc w:val="both"/>
        <w:rPr>
          <w:noProof/>
        </w:rPr>
      </w:pPr>
      <w:r>
        <w:rPr>
          <w:noProof/>
        </w:rPr>
        <w:drawing>
          <wp:inline distT="0" distB="0" distL="0" distR="0" wp14:anchorId="4177C1BD" wp14:editId="2A50393E">
            <wp:extent cx="5544160" cy="3118513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4311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E3" w:rsidRDefault="005040E3" w:rsidP="005040E3">
      <w:pPr>
        <w:pStyle w:val="Caption"/>
        <w:jc w:val="both"/>
      </w:pPr>
      <w:r>
        <w:t>Figure 3</w:t>
      </w:r>
      <w:r>
        <w:t>1</w:t>
      </w:r>
      <w:r>
        <w:t>: Source code</w:t>
      </w:r>
    </w:p>
    <w:p w:rsidR="005040E3" w:rsidRDefault="005040E3" w:rsidP="00506750">
      <w:pPr>
        <w:pStyle w:val="ITWorksfontbody"/>
        <w:jc w:val="both"/>
      </w:pPr>
    </w:p>
    <w:p w:rsidR="00AA1B0C" w:rsidRDefault="00AA1B0C" w:rsidP="00506750">
      <w:pPr>
        <w:pStyle w:val="ITWorkssubheading"/>
        <w:jc w:val="both"/>
      </w:pPr>
      <w:bookmarkStart w:id="35" w:name="_Toc12462011"/>
      <w:bookmarkStart w:id="36" w:name="_GoBack"/>
      <w:bookmarkEnd w:id="36"/>
      <w:r>
        <w:lastRenderedPageBreak/>
        <w:t>Acknowledgements</w:t>
      </w:r>
      <w:bookmarkEnd w:id="35"/>
    </w:p>
    <w:p w:rsidR="0058202E" w:rsidRDefault="005B7D1C" w:rsidP="00506750">
      <w:pPr>
        <w:pStyle w:val="ITWorksfontbody"/>
        <w:jc w:val="both"/>
      </w:pPr>
      <w:r>
        <w:t xml:space="preserve">SRV Management System </w:t>
      </w:r>
      <w:r w:rsidR="0058202E">
        <w:t xml:space="preserve">is the property of </w:t>
      </w:r>
      <w:r w:rsidR="00506750">
        <w:t>Team NAG</w:t>
      </w:r>
    </w:p>
    <w:p w:rsidR="00AA1B0C" w:rsidRDefault="0058202E" w:rsidP="00506750">
      <w:pPr>
        <w:pStyle w:val="ITWorksfontbody"/>
        <w:jc w:val="both"/>
      </w:pPr>
      <w:r>
        <w:t>This document is written in accordance to the ISO guidelines for software related user documentation</w:t>
      </w:r>
      <w:r w:rsidR="0052294B">
        <w:t xml:space="preserve"> as well as the </w:t>
      </w:r>
      <w:proofErr w:type="spellStart"/>
      <w:r w:rsidR="0052294B">
        <w:t>ITWorks</w:t>
      </w:r>
      <w:proofErr w:type="spellEnd"/>
      <w:r w:rsidR="0052294B">
        <w:t xml:space="preserve"> Style and Standards Guide for User Documentation. All material in this document is property of </w:t>
      </w:r>
      <w:proofErr w:type="spellStart"/>
      <w:r w:rsidR="0052294B">
        <w:t>ITWorks</w:t>
      </w:r>
      <w:proofErr w:type="spellEnd"/>
      <w:r w:rsidR="0052294B">
        <w:t>.</w:t>
      </w:r>
    </w:p>
    <w:p w:rsidR="0052294B" w:rsidRPr="00AA1B0C" w:rsidRDefault="0052294B" w:rsidP="00506750">
      <w:pPr>
        <w:pStyle w:val="ITWorksfontbody"/>
        <w:jc w:val="both"/>
      </w:pPr>
      <w:r>
        <w:t>This document is for internal use only and is not to be distributed to the public unless instructed otherwise.</w:t>
      </w:r>
    </w:p>
    <w:p w:rsidR="00AA1B0C" w:rsidRDefault="00AA1B0C" w:rsidP="00506750">
      <w:pPr>
        <w:pStyle w:val="ITWorksfontbody"/>
        <w:jc w:val="both"/>
        <w:sectPr w:rsidR="00AA1B0C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:rsidR="00EA5C80" w:rsidRDefault="00EA5C80" w:rsidP="00506750">
      <w:pPr>
        <w:pStyle w:val="ITWorksheadings"/>
        <w:jc w:val="both"/>
      </w:pPr>
      <w:bookmarkStart w:id="37" w:name="_Toc12462012"/>
      <w:r>
        <w:lastRenderedPageBreak/>
        <w:t>Notes</w:t>
      </w:r>
      <w:bookmarkEnd w:id="37"/>
    </w:p>
    <w:p w:rsidR="008A4623" w:rsidRDefault="006F5414" w:rsidP="00506750">
      <w:pPr>
        <w:pStyle w:val="ITWorksfontbody"/>
        <w:spacing w:before="0" w:after="0"/>
        <w:jc w:val="both"/>
      </w:pPr>
      <w:r>
        <w:t xml:space="preserve">Version 00.0011 – Amended font </w:t>
      </w:r>
      <w:proofErr w:type="spellStart"/>
      <w:r>
        <w:t>colour</w:t>
      </w:r>
      <w:proofErr w:type="spellEnd"/>
      <w:r>
        <w:t xml:space="preserve"> and pagination issue</w:t>
      </w:r>
    </w:p>
    <w:p w:rsidR="00594B60" w:rsidRDefault="00594B60" w:rsidP="00506750">
      <w:pPr>
        <w:pStyle w:val="ITWorksfontbody"/>
        <w:spacing w:before="0" w:after="0"/>
        <w:jc w:val="both"/>
      </w:pPr>
      <w:r>
        <w:t xml:space="preserve">Version 00.0010 – End user documentation drafted </w:t>
      </w:r>
      <w:r w:rsidR="004B2A4C">
        <w:t xml:space="preserve">and sent </w:t>
      </w:r>
      <w:r>
        <w:t>for review</w:t>
      </w:r>
    </w:p>
    <w:p w:rsidR="00945D67" w:rsidRPr="00EA5C80" w:rsidRDefault="009E0C62" w:rsidP="00506750">
      <w:pPr>
        <w:pStyle w:val="ITWorksfontbody"/>
        <w:spacing w:before="0" w:after="0"/>
        <w:jc w:val="both"/>
      </w:pPr>
      <w:r>
        <w:t>Version 00.0001</w:t>
      </w:r>
      <w:r w:rsidR="00594B60">
        <w:t xml:space="preserve"> – Outline established for end user documentation</w:t>
      </w:r>
    </w:p>
    <w:sectPr w:rsidR="00945D67" w:rsidRPr="00EA5C80" w:rsidSect="00E45CAB">
      <w:pgSz w:w="11906" w:h="16838" w:code="9"/>
      <w:pgMar w:top="1440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644A" w:rsidRDefault="00FB644A" w:rsidP="00374CF7">
      <w:pPr>
        <w:spacing w:after="0" w:line="240" w:lineRule="auto"/>
      </w:pPr>
      <w:r>
        <w:separator/>
      </w:r>
    </w:p>
  </w:endnote>
  <w:endnote w:type="continuationSeparator" w:id="0">
    <w:p w:rsidR="00FB644A" w:rsidRDefault="00FB644A" w:rsidP="00374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01585766"/>
      <w:docPartObj>
        <w:docPartGallery w:val="Page Numbers (Bottom of Page)"/>
        <w:docPartUnique/>
      </w:docPartObj>
    </w:sdtPr>
    <w:sdtContent>
      <w:p w:rsidR="00506750" w:rsidRDefault="00506750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2" name="Isosceles Triangl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06750" w:rsidRDefault="00506750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 w:rsidRPr="00B77497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13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2" o:spid="_x0000_s1028" type="#_x0000_t5" style="position:absolute;margin-left:116.2pt;margin-top:0;width:167.4pt;height:161.8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" adj="21600" fillcolor="#d2eaf1" stroked="f">
                  <v:textbox>
                    <w:txbxContent>
                      <w:p w:rsidR="00506750" w:rsidRDefault="00506750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 w:rsidRPr="00B77497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13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  <w:r>
          <w:rPr>
            <w:noProof/>
          </w:rPr>
          <w:t>Team NAG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6750" w:rsidRDefault="00506750" w:rsidP="00E6779F">
    <w:pPr>
      <w:pStyle w:val="Footer"/>
      <w:jc w:val="right"/>
    </w:pPr>
    <w:r>
      <w:t xml:space="preserve">Copyright </w:t>
    </w:r>
    <w:proofErr w:type="spellStart"/>
    <w:r>
      <w:t>ITWorks</w:t>
    </w:r>
    <w:proofErr w:type="spellEnd"/>
    <w:r>
      <w:t xml:space="preserve"> 2018 - 2028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644A" w:rsidRDefault="00FB644A" w:rsidP="00374CF7">
      <w:pPr>
        <w:spacing w:after="0" w:line="240" w:lineRule="auto"/>
      </w:pPr>
      <w:r>
        <w:separator/>
      </w:r>
    </w:p>
  </w:footnote>
  <w:footnote w:type="continuationSeparator" w:id="0">
    <w:p w:rsidR="00FB644A" w:rsidRDefault="00FB644A" w:rsidP="00374C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06750" w:rsidRDefault="00506750">
    <w:pPr>
      <w:pStyle w:val="Header"/>
    </w:pPr>
    <w:r>
      <w:t>Team NAG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55CA6"/>
    <w:multiLevelType w:val="hybridMultilevel"/>
    <w:tmpl w:val="62E45CB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504453"/>
    <w:multiLevelType w:val="hybridMultilevel"/>
    <w:tmpl w:val="E160A0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DE6DC9"/>
    <w:multiLevelType w:val="hybridMultilevel"/>
    <w:tmpl w:val="F2A448FE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B1E0A06"/>
    <w:multiLevelType w:val="hybridMultilevel"/>
    <w:tmpl w:val="62E45CB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D99"/>
    <w:rsid w:val="0001091B"/>
    <w:rsid w:val="00022EB9"/>
    <w:rsid w:val="00064D6A"/>
    <w:rsid w:val="00067607"/>
    <w:rsid w:val="000940A7"/>
    <w:rsid w:val="00097413"/>
    <w:rsid w:val="00107A11"/>
    <w:rsid w:val="001323D6"/>
    <w:rsid w:val="00160AE6"/>
    <w:rsid w:val="001A78DD"/>
    <w:rsid w:val="001B0F1B"/>
    <w:rsid w:val="001C2AD4"/>
    <w:rsid w:val="001C4D2D"/>
    <w:rsid w:val="001E2DD5"/>
    <w:rsid w:val="001F0315"/>
    <w:rsid w:val="001F6A01"/>
    <w:rsid w:val="00211E9B"/>
    <w:rsid w:val="002245BA"/>
    <w:rsid w:val="00245B70"/>
    <w:rsid w:val="00246365"/>
    <w:rsid w:val="0026332C"/>
    <w:rsid w:val="00287F4D"/>
    <w:rsid w:val="0029484B"/>
    <w:rsid w:val="002F462E"/>
    <w:rsid w:val="002F7299"/>
    <w:rsid w:val="003602B7"/>
    <w:rsid w:val="003715BC"/>
    <w:rsid w:val="00374CF7"/>
    <w:rsid w:val="0038024E"/>
    <w:rsid w:val="003A5AB5"/>
    <w:rsid w:val="003B61BD"/>
    <w:rsid w:val="003C1851"/>
    <w:rsid w:val="003C5B2D"/>
    <w:rsid w:val="004377A5"/>
    <w:rsid w:val="00437BCB"/>
    <w:rsid w:val="004553D3"/>
    <w:rsid w:val="0047392F"/>
    <w:rsid w:val="004B2A4C"/>
    <w:rsid w:val="004C08F6"/>
    <w:rsid w:val="004C456A"/>
    <w:rsid w:val="004F3E61"/>
    <w:rsid w:val="005040E3"/>
    <w:rsid w:val="00506750"/>
    <w:rsid w:val="0052294B"/>
    <w:rsid w:val="005274CB"/>
    <w:rsid w:val="005300E9"/>
    <w:rsid w:val="0054799C"/>
    <w:rsid w:val="00562B6C"/>
    <w:rsid w:val="0058202E"/>
    <w:rsid w:val="00594B60"/>
    <w:rsid w:val="00595C70"/>
    <w:rsid w:val="005A1660"/>
    <w:rsid w:val="005B7D1C"/>
    <w:rsid w:val="0060577E"/>
    <w:rsid w:val="00642B41"/>
    <w:rsid w:val="00643976"/>
    <w:rsid w:val="00646EEE"/>
    <w:rsid w:val="00652418"/>
    <w:rsid w:val="00661B9C"/>
    <w:rsid w:val="00665049"/>
    <w:rsid w:val="006C0A83"/>
    <w:rsid w:val="006D625E"/>
    <w:rsid w:val="006F328D"/>
    <w:rsid w:val="006F5414"/>
    <w:rsid w:val="00700285"/>
    <w:rsid w:val="00700FAB"/>
    <w:rsid w:val="00723ED4"/>
    <w:rsid w:val="00741B85"/>
    <w:rsid w:val="00772009"/>
    <w:rsid w:val="007A293D"/>
    <w:rsid w:val="007B1ACA"/>
    <w:rsid w:val="007C2278"/>
    <w:rsid w:val="00813B72"/>
    <w:rsid w:val="00863E49"/>
    <w:rsid w:val="0087654F"/>
    <w:rsid w:val="00890B48"/>
    <w:rsid w:val="008A4623"/>
    <w:rsid w:val="008C3842"/>
    <w:rsid w:val="00901F4B"/>
    <w:rsid w:val="00903728"/>
    <w:rsid w:val="00922D99"/>
    <w:rsid w:val="00945D67"/>
    <w:rsid w:val="00950F34"/>
    <w:rsid w:val="0095743B"/>
    <w:rsid w:val="00972D4C"/>
    <w:rsid w:val="00985F24"/>
    <w:rsid w:val="009B5DCD"/>
    <w:rsid w:val="009D10A8"/>
    <w:rsid w:val="009E0C62"/>
    <w:rsid w:val="009F0696"/>
    <w:rsid w:val="00A00C3D"/>
    <w:rsid w:val="00A02E12"/>
    <w:rsid w:val="00A2042D"/>
    <w:rsid w:val="00A605F9"/>
    <w:rsid w:val="00A940BE"/>
    <w:rsid w:val="00AA1B0C"/>
    <w:rsid w:val="00AA453C"/>
    <w:rsid w:val="00AA4DA6"/>
    <w:rsid w:val="00AC07DA"/>
    <w:rsid w:val="00B055AE"/>
    <w:rsid w:val="00B06F8E"/>
    <w:rsid w:val="00B22E22"/>
    <w:rsid w:val="00B24CFA"/>
    <w:rsid w:val="00B349A4"/>
    <w:rsid w:val="00B46234"/>
    <w:rsid w:val="00B724D8"/>
    <w:rsid w:val="00B77497"/>
    <w:rsid w:val="00B93765"/>
    <w:rsid w:val="00B93EC9"/>
    <w:rsid w:val="00BA4F0F"/>
    <w:rsid w:val="00BC60EC"/>
    <w:rsid w:val="00BD3BE6"/>
    <w:rsid w:val="00BE2DEB"/>
    <w:rsid w:val="00BF21C3"/>
    <w:rsid w:val="00C05C61"/>
    <w:rsid w:val="00C36E4D"/>
    <w:rsid w:val="00C466C4"/>
    <w:rsid w:val="00C5038D"/>
    <w:rsid w:val="00C66BE1"/>
    <w:rsid w:val="00C70202"/>
    <w:rsid w:val="00C751C1"/>
    <w:rsid w:val="00C93AA7"/>
    <w:rsid w:val="00CD6376"/>
    <w:rsid w:val="00D15A89"/>
    <w:rsid w:val="00D4142E"/>
    <w:rsid w:val="00D43CB7"/>
    <w:rsid w:val="00DB0049"/>
    <w:rsid w:val="00DC050C"/>
    <w:rsid w:val="00DD4B75"/>
    <w:rsid w:val="00DF1657"/>
    <w:rsid w:val="00E102D4"/>
    <w:rsid w:val="00E27781"/>
    <w:rsid w:val="00E30909"/>
    <w:rsid w:val="00E42D93"/>
    <w:rsid w:val="00E45CAB"/>
    <w:rsid w:val="00E55753"/>
    <w:rsid w:val="00E56A31"/>
    <w:rsid w:val="00E57D32"/>
    <w:rsid w:val="00E64B1E"/>
    <w:rsid w:val="00E6779F"/>
    <w:rsid w:val="00EA272F"/>
    <w:rsid w:val="00EA5C80"/>
    <w:rsid w:val="00EB338F"/>
    <w:rsid w:val="00EC57EB"/>
    <w:rsid w:val="00F10202"/>
    <w:rsid w:val="00F224D6"/>
    <w:rsid w:val="00F57209"/>
    <w:rsid w:val="00F82827"/>
    <w:rsid w:val="00FB644A"/>
    <w:rsid w:val="00FC080B"/>
    <w:rsid w:val="00FC7A44"/>
    <w:rsid w:val="00FD0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933E41"/>
  <w15:chartTrackingRefBased/>
  <w15:docId w15:val="{AF33E115-C16A-4B7B-9E4E-BA8486864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48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48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3ED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4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CF7"/>
  </w:style>
  <w:style w:type="paragraph" w:styleId="Footer">
    <w:name w:val="footer"/>
    <w:basedOn w:val="Normal"/>
    <w:link w:val="FooterChar"/>
    <w:uiPriority w:val="99"/>
    <w:unhideWhenUsed/>
    <w:rsid w:val="00374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CF7"/>
  </w:style>
  <w:style w:type="paragraph" w:customStyle="1" w:styleId="ITWorksfontbody">
    <w:name w:val="ITWorks font body"/>
    <w:basedOn w:val="Normal"/>
    <w:autoRedefine/>
    <w:qFormat/>
    <w:rsid w:val="00DF1657"/>
    <w:pPr>
      <w:spacing w:before="240"/>
    </w:pPr>
    <w:rPr>
      <w:color w:val="7B7B7B" w:themeColor="accent3" w:themeShade="BF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948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ITWorkssubheading">
    <w:name w:val="ITWorks subheading"/>
    <w:basedOn w:val="Heading2"/>
    <w:next w:val="ITWorksfontbody"/>
    <w:link w:val="ITWorkssubheadingChar"/>
    <w:autoRedefine/>
    <w:qFormat/>
    <w:rsid w:val="00652418"/>
    <w:pPr>
      <w:spacing w:before="0"/>
    </w:pPr>
    <w:rPr>
      <w:color w:val="9CC2E5" w:themeColor="accent5" w:themeTint="99"/>
    </w:rPr>
  </w:style>
  <w:style w:type="paragraph" w:customStyle="1" w:styleId="ITWorksheadings">
    <w:name w:val="ITWorks headings"/>
    <w:basedOn w:val="Heading1"/>
    <w:next w:val="ITWorkssubheading"/>
    <w:link w:val="ITWorksheadingsChar"/>
    <w:autoRedefine/>
    <w:qFormat/>
    <w:rsid w:val="009D10A8"/>
    <w:pPr>
      <w:spacing w:after="160"/>
    </w:pPr>
  </w:style>
  <w:style w:type="character" w:customStyle="1" w:styleId="Heading2Char">
    <w:name w:val="Heading 2 Char"/>
    <w:basedOn w:val="DefaultParagraphFont"/>
    <w:link w:val="Heading2"/>
    <w:uiPriority w:val="9"/>
    <w:rsid w:val="002948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ITWorkssubheadingChar">
    <w:name w:val="ITWorks subheading Char"/>
    <w:basedOn w:val="Heading2Char"/>
    <w:link w:val="ITWorkssubheading"/>
    <w:rsid w:val="00652418"/>
    <w:rPr>
      <w:rFonts w:asciiTheme="majorHAnsi" w:eastAsiaTheme="majorEastAsia" w:hAnsiTheme="majorHAnsi" w:cstheme="majorBidi"/>
      <w:color w:val="9CC2E5" w:themeColor="accent5" w:themeTint="99"/>
      <w:sz w:val="26"/>
      <w:szCs w:val="26"/>
    </w:rPr>
  </w:style>
  <w:style w:type="paragraph" w:styleId="NoSpacing">
    <w:name w:val="No Spacing"/>
    <w:link w:val="NoSpacingChar"/>
    <w:uiPriority w:val="1"/>
    <w:qFormat/>
    <w:rsid w:val="00772009"/>
    <w:pPr>
      <w:spacing w:after="0" w:line="240" w:lineRule="auto"/>
    </w:pPr>
    <w:rPr>
      <w:rFonts w:eastAsiaTheme="minorEastAsia"/>
      <w:lang w:val="en-US"/>
    </w:rPr>
  </w:style>
  <w:style w:type="character" w:customStyle="1" w:styleId="ITWorksheadingsChar">
    <w:name w:val="ITWorks headings Char"/>
    <w:basedOn w:val="Heading1Char"/>
    <w:link w:val="ITWorksheadings"/>
    <w:rsid w:val="009D10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oSpacingChar">
    <w:name w:val="No Spacing Char"/>
    <w:basedOn w:val="DefaultParagraphFont"/>
    <w:link w:val="NoSpacing"/>
    <w:uiPriority w:val="1"/>
    <w:rsid w:val="00772009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41B85"/>
    <w:pPr>
      <w:outlineLvl w:val="9"/>
    </w:pPr>
    <w:rPr>
      <w:lang w:val="en-US"/>
    </w:rPr>
  </w:style>
  <w:style w:type="paragraph" w:styleId="TOC2">
    <w:name w:val="toc 2"/>
    <w:next w:val="ITWorksfontbody"/>
    <w:autoRedefine/>
    <w:uiPriority w:val="39"/>
    <w:unhideWhenUsed/>
    <w:rsid w:val="00652418"/>
    <w:pPr>
      <w:spacing w:after="100"/>
      <w:ind w:left="220"/>
    </w:pPr>
    <w:rPr>
      <w:rFonts w:asciiTheme="majorHAnsi" w:eastAsiaTheme="minorEastAsia" w:hAnsiTheme="majorHAnsi" w:cs="Times New Roman"/>
      <w:color w:val="9CC2E5" w:themeColor="accent5" w:themeTint="99"/>
      <w:sz w:val="26"/>
      <w:szCs w:val="26"/>
      <w:lang w:val="en-US"/>
    </w:rPr>
  </w:style>
  <w:style w:type="paragraph" w:styleId="TOC1">
    <w:name w:val="toc 1"/>
    <w:next w:val="Normal"/>
    <w:autoRedefine/>
    <w:uiPriority w:val="39"/>
    <w:unhideWhenUsed/>
    <w:rsid w:val="00652418"/>
    <w:pPr>
      <w:spacing w:after="100"/>
    </w:pPr>
    <w:rPr>
      <w:rFonts w:asciiTheme="majorHAnsi" w:eastAsiaTheme="minorEastAsia" w:hAnsiTheme="majorHAnsi" w:cs="Times New Roman"/>
      <w:color w:val="2F5496" w:themeColor="accent1" w:themeShade="BF"/>
      <w:sz w:val="32"/>
      <w:szCs w:val="32"/>
      <w:lang w:val="en-US"/>
    </w:rPr>
  </w:style>
  <w:style w:type="paragraph" w:styleId="TOC3">
    <w:name w:val="toc 3"/>
    <w:next w:val="Normal"/>
    <w:autoRedefine/>
    <w:uiPriority w:val="39"/>
    <w:unhideWhenUsed/>
    <w:rsid w:val="00652418"/>
    <w:pPr>
      <w:spacing w:after="100"/>
      <w:ind w:left="440"/>
    </w:pPr>
    <w:rPr>
      <w:rFonts w:eastAsiaTheme="minorEastAsia" w:cs="Times New Roman"/>
      <w:color w:val="A5A5A5" w:themeColor="accent3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3ED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414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142E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813B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CD63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40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nZo\Desktop\3CUD\3CUD_NgoNguyen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96BF9E-1DBC-4DF6-B5C9-6362AEED2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3CUD_NgoNguyen</Template>
  <TotalTime>87</TotalTime>
  <Pages>37</Pages>
  <Words>1126</Words>
  <Characters>6420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Awesome Duplicate Photo Finder</vt:lpstr>
    </vt:vector>
  </TitlesOfParts>
  <Company/>
  <LinksUpToDate>false</LinksUpToDate>
  <CharactersWithSpaces>7531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Awesome Duplicate Photo Finder</dc:title>
  <dc:subject>End User Documentation v00.0011</dc:subject>
  <dc:creator>By Team NAG</dc:creator>
  <cp:keywords/>
  <dc:description/>
  <cp:lastModifiedBy>Gonzalo SOTO CANALES (001098628)</cp:lastModifiedBy>
  <cp:revision>29</cp:revision>
  <dcterms:created xsi:type="dcterms:W3CDTF">2018-06-21T07:03:00Z</dcterms:created>
  <dcterms:modified xsi:type="dcterms:W3CDTF">2019-06-26T07:57:00Z</dcterms:modified>
</cp:coreProperties>
</file>